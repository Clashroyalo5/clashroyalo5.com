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7009" w:type="dxa"/>
        <w:tblInd w:w="-869" w:type="dxa"/>
        <w:tblLook w:val="0000" w:firstRow="0" w:lastRow="0" w:firstColumn="0" w:lastColumn="0" w:noHBand="0" w:noVBand="0"/>
      </w:tblPr>
      <w:tblGrid>
        <w:gridCol w:w="5547"/>
        <w:gridCol w:w="5670"/>
        <w:gridCol w:w="5792"/>
      </w:tblGrid>
      <w:tr w:rsidR="00832970" w14:paraId="2FB8E86F" w14:textId="77777777" w:rsidTr="003C2710">
        <w:trPr>
          <w:trHeight w:val="3817"/>
        </w:trPr>
        <w:tc>
          <w:tcPr>
            <w:tcW w:w="5547" w:type="dxa"/>
            <w:vAlign w:val="center"/>
          </w:tcPr>
          <w:p w14:paraId="51ADA934" w14:textId="78686F31" w:rsidR="00C16B75" w:rsidRDefault="005F223D" w:rsidP="005F223D">
            <w:pPr>
              <w:ind w:left="864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0291D153" wp14:editId="58C4AC1C">
                      <wp:extent cx="2343955" cy="2762250"/>
                      <wp:effectExtent l="0" t="0" r="0" b="0"/>
                      <wp:docPr id="3" name="Cuadro de tex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343955" cy="276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142310" w14:textId="66EE3064" w:rsidR="005F223D" w:rsidRPr="00BF0CAA" w:rsidRDefault="008926F3" w:rsidP="008926F3">
                                  <w:pPr>
                                    <w:pStyle w:val="Subttulo"/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BF0CAA">
                                    <w:rPr>
                                      <w:b/>
                                      <w:bCs/>
                                      <w:noProof/>
                                      <w:sz w:val="36"/>
                                      <w:szCs w:val="36"/>
                                    </w:rPr>
                                    <w:t>Ventajas de la Mesa Redonda</w:t>
                                  </w:r>
                                </w:p>
                                <w:p w14:paraId="0F843B9C" w14:textId="25E57778" w:rsidR="008926F3" w:rsidRPr="008926F3" w:rsidRDefault="008926F3" w:rsidP="008926F3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8926F3">
                                    <w:rPr>
                                      <w:lang w:val="es-MX"/>
                                    </w:rPr>
                                    <w:t> Fomenta</w:t>
                                  </w:r>
                                  <w:r w:rsidRPr="008926F3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 xml:space="preserve"> la inclusión</w:t>
                                  </w:r>
                                  <w:r w:rsidRPr="008926F3">
                                    <w:rPr>
                                      <w:lang w:val="es-MX"/>
                                    </w:rPr>
                                    <w:t>: Cada participante tiene el mismo tiempo y oportunidad de hablar.</w:t>
                                  </w:r>
                                </w:p>
                                <w:p w14:paraId="5EEF85D8" w14:textId="36400596" w:rsidR="008926F3" w:rsidRPr="008926F3" w:rsidRDefault="008926F3" w:rsidP="008926F3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8926F3">
                                    <w:rPr>
                                      <w:lang w:val="es-MX"/>
                                    </w:rPr>
                                    <w:t> Promueve</w:t>
                                  </w:r>
                                  <w:r w:rsidRPr="008926F3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 xml:space="preserve"> el respeto y la escucha activa</w:t>
                                  </w:r>
                                  <w:r w:rsidRPr="008926F3">
                                    <w:rPr>
                                      <w:lang w:val="es-MX"/>
                                    </w:rPr>
                                    <w:t>: Se valoran todas las opiniones, independientemente de la experiencia o el conocimiento del participante.</w:t>
                                  </w:r>
                                </w:p>
                                <w:p w14:paraId="25EE95D3" w14:textId="7DFA24B1" w:rsidR="008926F3" w:rsidRPr="008926F3" w:rsidRDefault="008926F3" w:rsidP="008926F3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8926F3">
                                    <w:rPr>
                                      <w:lang w:val="es-MX"/>
                                    </w:rPr>
                                    <w:t> Genera</w:t>
                                  </w:r>
                                  <w:r w:rsidRPr="008926F3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 xml:space="preserve"> creatividad y soluciones colectivas</w:t>
                                  </w:r>
                                  <w:r w:rsidRPr="008926F3">
                                    <w:rPr>
                                      <w:lang w:val="es-MX"/>
                                    </w:rPr>
                                    <w:t>: Al ser una dinámica interactiva, se facilita la lluvia de ideas y la construcción conjunta de soluciones o ideas innovadoras.</w:t>
                                  </w:r>
                                </w:p>
                                <w:p w14:paraId="547DA7FE" w14:textId="6CF558D0" w:rsidR="008926F3" w:rsidRDefault="008926F3" w:rsidP="008926F3"/>
                                <w:p w14:paraId="5234B53A" w14:textId="77777777" w:rsidR="008926F3" w:rsidRPr="008926F3" w:rsidRDefault="008926F3" w:rsidP="008926F3"/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91D1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5" o:spid="_x0000_s1026" type="#_x0000_t202" style="width:184.55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" filled="f" fillcolor="#cc9" stroked="f" strokeweight="0" insetpen="t">
                      <o:lock v:ext="edit" shapetype="t"/>
                      <v:textbox inset="2.85pt,2.85pt,2.85pt,2.85pt">
                        <w:txbxContent>
                          <w:p w14:paraId="14142310" w14:textId="66EE3064" w:rsidR="005F223D" w:rsidRPr="00BF0CAA" w:rsidRDefault="008926F3" w:rsidP="008926F3">
                            <w:pPr>
                              <w:pStyle w:val="Subttulo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BF0CAA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Ventajas de la Mesa Redonda</w:t>
                            </w:r>
                          </w:p>
                          <w:p w14:paraId="0F843B9C" w14:textId="25E57778" w:rsidR="008926F3" w:rsidRPr="008926F3" w:rsidRDefault="008926F3" w:rsidP="008926F3">
                            <w:pPr>
                              <w:rPr>
                                <w:lang w:val="es-MX"/>
                              </w:rPr>
                            </w:pPr>
                            <w:r w:rsidRPr="008926F3">
                              <w:rPr>
                                <w:lang w:val="es-MX"/>
                              </w:rPr>
                              <w:t> Fomenta</w:t>
                            </w:r>
                            <w:r w:rsidRPr="008926F3">
                              <w:rPr>
                                <w:b/>
                                <w:bCs/>
                                <w:lang w:val="es-MX"/>
                              </w:rPr>
                              <w:t xml:space="preserve"> la inclusión</w:t>
                            </w:r>
                            <w:r w:rsidRPr="008926F3">
                              <w:rPr>
                                <w:lang w:val="es-MX"/>
                              </w:rPr>
                              <w:t>: Cada participante tiene el mismo tiempo y oportunidad de hablar.</w:t>
                            </w:r>
                          </w:p>
                          <w:p w14:paraId="5EEF85D8" w14:textId="36400596" w:rsidR="008926F3" w:rsidRPr="008926F3" w:rsidRDefault="008926F3" w:rsidP="008926F3">
                            <w:pPr>
                              <w:rPr>
                                <w:lang w:val="es-MX"/>
                              </w:rPr>
                            </w:pPr>
                            <w:r w:rsidRPr="008926F3">
                              <w:rPr>
                                <w:lang w:val="es-MX"/>
                              </w:rPr>
                              <w:t> Promueve</w:t>
                            </w:r>
                            <w:r w:rsidRPr="008926F3">
                              <w:rPr>
                                <w:b/>
                                <w:bCs/>
                                <w:lang w:val="es-MX"/>
                              </w:rPr>
                              <w:t xml:space="preserve"> el respeto y la escucha activa</w:t>
                            </w:r>
                            <w:r w:rsidRPr="008926F3">
                              <w:rPr>
                                <w:lang w:val="es-MX"/>
                              </w:rPr>
                              <w:t>: Se valoran todas las opiniones, independientemente de la experiencia o el conocimiento del participante.</w:t>
                            </w:r>
                          </w:p>
                          <w:p w14:paraId="25EE95D3" w14:textId="7DFA24B1" w:rsidR="008926F3" w:rsidRPr="008926F3" w:rsidRDefault="008926F3" w:rsidP="008926F3">
                            <w:pPr>
                              <w:rPr>
                                <w:lang w:val="es-MX"/>
                              </w:rPr>
                            </w:pPr>
                            <w:r w:rsidRPr="008926F3">
                              <w:rPr>
                                <w:lang w:val="es-MX"/>
                              </w:rPr>
                              <w:t> Genera</w:t>
                            </w:r>
                            <w:r w:rsidRPr="008926F3">
                              <w:rPr>
                                <w:b/>
                                <w:bCs/>
                                <w:lang w:val="es-MX"/>
                              </w:rPr>
                              <w:t xml:space="preserve"> creatividad y soluciones colectivas</w:t>
                            </w:r>
                            <w:r w:rsidRPr="008926F3">
                              <w:rPr>
                                <w:lang w:val="es-MX"/>
                              </w:rPr>
                              <w:t>: Al ser una dinámica interactiva, se facilita la lluvia de ideas y la construcción conjunta de soluciones o ideas innovadoras.</w:t>
                            </w:r>
                          </w:p>
                          <w:p w14:paraId="547DA7FE" w14:textId="6CF558D0" w:rsidR="008926F3" w:rsidRDefault="008926F3" w:rsidP="008926F3"/>
                          <w:p w14:paraId="5234B53A" w14:textId="77777777" w:rsidR="008926F3" w:rsidRPr="008926F3" w:rsidRDefault="008926F3" w:rsidP="008926F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70" w:type="dxa"/>
            <w:vAlign w:val="center"/>
          </w:tcPr>
          <w:p w14:paraId="720BF6D5" w14:textId="77777777" w:rsidR="00AC3BB8" w:rsidRDefault="00863227" w:rsidP="00832970">
            <w:pPr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 xml:space="preserve">Ninguno de nosotros es tan </w:t>
            </w:r>
          </w:p>
          <w:p w14:paraId="0C816BAC" w14:textId="77777777" w:rsidR="00AC3BB8" w:rsidRDefault="00863227" w:rsidP="00832970">
            <w:pPr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 xml:space="preserve">bueno como todos </w:t>
            </w:r>
          </w:p>
          <w:p w14:paraId="005845D3" w14:textId="500936A0" w:rsidR="00863227" w:rsidRDefault="00863227" w:rsidP="00832970">
            <w:pPr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nosotros juntos</w:t>
            </w:r>
          </w:p>
          <w:p w14:paraId="76A59C8B" w14:textId="77D7D790" w:rsidR="00AC3BB8" w:rsidRDefault="00AC3BB8" w:rsidP="00F674E7">
            <w:pPr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</w:p>
          <w:p w14:paraId="0E4107DC" w14:textId="3D9DB163" w:rsidR="00AC3BB8" w:rsidRPr="00AC3BB8" w:rsidRDefault="00AC3BB8" w:rsidP="0083297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Ray Kroc</w:t>
            </w:r>
          </w:p>
        </w:tc>
        <w:tc>
          <w:tcPr>
            <w:tcW w:w="5670" w:type="dxa"/>
          </w:tcPr>
          <w:p w14:paraId="6FD73FD6" w14:textId="3B3D2569" w:rsidR="00C16B75" w:rsidRDefault="00BF0CAA" w:rsidP="00E941D3">
            <w:pPr>
              <w:pStyle w:val="Ttulo1"/>
            </w:pPr>
            <w:r w:rsidRPr="00C16B75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28FD25" wp14:editId="4BE81F9C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1663700</wp:posOffset>
                      </wp:positionV>
                      <wp:extent cx="3419475" cy="247650"/>
                      <wp:effectExtent l="0" t="0" r="9525" b="3810"/>
                      <wp:wrapNone/>
                      <wp:docPr id="38" name="Cuadro de texto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34194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9DF0DA" w14:textId="77777777" w:rsidR="00BF0CAA" w:rsidRDefault="00D879D3" w:rsidP="00060468">
                                  <w:pPr>
                                    <w:pStyle w:val="Ttulo"/>
                                    <w:rPr>
                                      <w:noProof/>
                                      <w:sz w:val="60"/>
                                      <w:szCs w:val="60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noProof/>
                                      <w:sz w:val="60"/>
                                      <w:szCs w:val="60"/>
                                      <w:lang w:bidi="es-ES"/>
                                    </w:rPr>
                                    <w:t xml:space="preserve">Tecnicas </w:t>
                                  </w:r>
                                </w:p>
                                <w:p w14:paraId="4E6EBB99" w14:textId="33D111A0" w:rsidR="00E941D3" w:rsidRPr="00D879D3" w:rsidRDefault="00D879D3" w:rsidP="00060468">
                                  <w:pPr>
                                    <w:pStyle w:val="Ttulo"/>
                                    <w:rPr>
                                      <w:noProof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noProof/>
                                      <w:sz w:val="60"/>
                                      <w:szCs w:val="60"/>
                                      <w:lang w:bidi="es-ES"/>
                                    </w:rPr>
                                    <w:t>Grupales</w:t>
                                  </w:r>
                                </w:p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8FD25" id="Cuadro de texto 43" o:spid="_x0000_s1027" type="#_x0000_t202" style="position:absolute;margin-left:-7.9pt;margin-top:131pt;width:269.2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" filled="f" fillcolor="#c90" stroked="f" strokeweight="0" insetpen="t">
                      <o:lock v:ext="edit" shapetype="t"/>
                      <v:textbox style="mso-fit-shape-to-text:t" inset="2.85pt,2.85pt,2.85pt,2.85pt">
                        <w:txbxContent>
                          <w:p w14:paraId="769DF0DA" w14:textId="77777777" w:rsidR="00BF0CAA" w:rsidRDefault="00D879D3" w:rsidP="00060468">
                            <w:pPr>
                              <w:pStyle w:val="Ttulo"/>
                              <w:rPr>
                                <w:noProof/>
                                <w:sz w:val="60"/>
                                <w:szCs w:val="60"/>
                                <w:lang w:bidi="es-ES"/>
                              </w:rPr>
                            </w:pPr>
                            <w:r>
                              <w:rPr>
                                <w:noProof/>
                                <w:sz w:val="60"/>
                                <w:szCs w:val="60"/>
                                <w:lang w:bidi="es-ES"/>
                              </w:rPr>
                              <w:t xml:space="preserve">Tecnicas </w:t>
                            </w:r>
                          </w:p>
                          <w:p w14:paraId="4E6EBB99" w14:textId="33D111A0" w:rsidR="00E941D3" w:rsidRPr="00D879D3" w:rsidRDefault="00D879D3" w:rsidP="00060468">
                            <w:pPr>
                              <w:pStyle w:val="Ttulo"/>
                              <w:rPr>
                                <w:noProof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noProof/>
                                <w:sz w:val="60"/>
                                <w:szCs w:val="60"/>
                                <w:lang w:bidi="es-ES"/>
                              </w:rPr>
                              <w:t>Grupales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47E1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5168" behindDoc="1" locked="0" layoutInCell="1" allowOverlap="1" wp14:anchorId="47DB7254" wp14:editId="7E993EE3">
                      <wp:simplePos x="0" y="0"/>
                      <wp:positionH relativeFrom="column">
                        <wp:posOffset>784860</wp:posOffset>
                      </wp:positionH>
                      <wp:positionV relativeFrom="page">
                        <wp:posOffset>-948690</wp:posOffset>
                      </wp:positionV>
                      <wp:extent cx="2921000" cy="2373630"/>
                      <wp:effectExtent l="0" t="0" r="0" b="7620"/>
                      <wp:wrapNone/>
                      <wp:docPr id="53" name="Grupo 53" descr="barras gráficas con colo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1000" cy="2373630"/>
                                <a:chOff x="0" y="0"/>
                                <a:chExt cx="2989375" cy="2303813"/>
                              </a:xfrm>
                            </wpg:grpSpPr>
                            <wps:wsp>
                              <wps:cNvPr id="45" name="Paralelogramo 45"/>
                              <wps:cNvSpPr/>
                              <wps:spPr>
                                <a:xfrm>
                                  <a:off x="629392" y="0"/>
                                  <a:ext cx="1187450" cy="1543685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Paralelogramo 45"/>
                              <wps:cNvSpPr/>
                              <wps:spPr>
                                <a:xfrm>
                                  <a:off x="0" y="296883"/>
                                  <a:ext cx="1187450" cy="1543685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Paralelogramo 45"/>
                              <wps:cNvSpPr/>
                              <wps:spPr>
                                <a:xfrm>
                                  <a:off x="1021278" y="1092530"/>
                                  <a:ext cx="931805" cy="1211283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Paralelogramo 45"/>
                              <wps:cNvSpPr/>
                              <wps:spPr>
                                <a:xfrm>
                                  <a:off x="2054431" y="391886"/>
                                  <a:ext cx="688340" cy="895350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Paralelogramo 45"/>
                              <wps:cNvSpPr/>
                              <wps:spPr>
                                <a:xfrm>
                                  <a:off x="2244436" y="973777"/>
                                  <a:ext cx="439387" cy="571527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Paralelogramo 45"/>
                              <wps:cNvSpPr/>
                              <wps:spPr>
                                <a:xfrm>
                                  <a:off x="2743200" y="973777"/>
                                  <a:ext cx="246175" cy="320633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D51395" id="Grupo 53" o:spid="_x0000_s1026" alt="barras gráficas con color" style="position:absolute;margin-left:61.8pt;margin-top:-74.7pt;width:230pt;height:186.9pt;z-index:-251661312;mso-position-vertical-relative:page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">
                      <v:shape id="Paralelogramo 45" o:spid="_x0000_s102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" path="m,1958975l525304,r982393,l1017953,1958975,,1958975xe" fillcolor="#44546a [3215]" stroked="f" strokeweight="1pt">
                        <v:stroke joinstyle="miter"/>
                        <v:path arrowok="t" o:connecttype="custom" o:connectlocs="0,1543685;413725,0;1187450,0;801732,1543685;0,1543685" o:connectangles="0,0,0,0,0"/>
                      </v:shape>
                      <v:shape id="Paralelogramo 45" o:spid="_x0000_s102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" path="m,1958975l525304,r982393,l1017953,1958975,,1958975xe" fillcolor="#4472c4 [3204]" stroked="f" strokeweight="1pt">
                        <v:stroke joinstyle="miter"/>
                        <v:path arrowok="t" o:connecttype="custom" o:connectlocs="0,1543685;413725,0;1187450,0;801732,1543685;0,1543685" o:connectangles="0,0,0,0,0"/>
                      </v:shape>
                      <v:shape id="Paralelogramo 45" o:spid="_x0000_s1029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" path="m,1958975l525304,r982393,l1017953,1958975,,1958975xe" fillcolor="#4472c4 [3204]" stroked="f" strokeweight="1pt">
                        <v:fill opacity="26214f"/>
                        <v:stroke joinstyle="miter"/>
                        <v:path arrowok="t" o:connecttype="custom" o:connectlocs="0,1211283;324655,0;931805,0;629128,1211283;0,1211283" o:connectangles="0,0,0,0,0"/>
                      </v:shape>
                      <v:shape id="Paralelogramo 45" o:spid="_x0000_s1030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" path="m,1958975l525304,r982393,l1017953,1958975,,1958975xe" fillcolor="#ffc000 [3207]" stroked="f" strokeweight="1pt">
                        <v:stroke joinstyle="miter"/>
                        <v:path arrowok="t" o:connecttype="custom" o:connectlocs="0,895350;239828,0;688340,0;464747,895350;0,895350" o:connectangles="0,0,0,0,0"/>
                      </v:shape>
                      <v:shape id="Paralelogramo 45" o:spid="_x0000_s103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" path="m,1958975l525304,r982393,l1017953,1958975,,1958975xe" fillcolor="#a5a5a5 [3206]" stroked="f" strokeweight="1pt">
                        <v:fill opacity="46003f"/>
                        <v:stroke joinstyle="miter"/>
                        <v:path arrowok="t" o:connecttype="custom" o:connectlocs="0,571527;153089,0;439387,0;296661,571527;0,571527" o:connectangles="0,0,0,0,0"/>
                      </v:shape>
                      <v:shape id="Paralelogramo 45" o:spid="_x0000_s103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" path="m,1958975l525304,r982393,l1017953,1958975,,1958975xe" fillcolor="#4472c4 [3204]" stroked="f" strokeweight="1pt">
                        <v:fill opacity="46003f"/>
                        <v:stroke joinstyle="miter"/>
                        <v:path arrowok="t" o:connecttype="custom" o:connectlocs="0,320633;85771,0;246175,0;166210,320633;0,320633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832970" w14:paraId="753527A5" w14:textId="77777777" w:rsidTr="003C2710">
        <w:trPr>
          <w:trHeight w:val="6112"/>
        </w:trPr>
        <w:tc>
          <w:tcPr>
            <w:tcW w:w="5547" w:type="dxa"/>
            <w:vAlign w:val="center"/>
          </w:tcPr>
          <w:p w14:paraId="63B9AF2E" w14:textId="4EE2B449" w:rsidR="00E941D3" w:rsidRDefault="00AE7186" w:rsidP="00E941D3">
            <w:pPr>
              <w:ind w:left="864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0AC73BE" wp14:editId="772B967D">
                  <wp:simplePos x="0" y="0"/>
                  <wp:positionH relativeFrom="column">
                    <wp:posOffset>2929255</wp:posOffset>
                  </wp:positionH>
                  <wp:positionV relativeFrom="paragraph">
                    <wp:posOffset>2521585</wp:posOffset>
                  </wp:positionV>
                  <wp:extent cx="4076700" cy="2038350"/>
                  <wp:effectExtent l="0" t="0" r="0" b="0"/>
                  <wp:wrapNone/>
                  <wp:docPr id="1222810198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810198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0CAA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85A5B2" wp14:editId="012A8F36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306705</wp:posOffset>
                      </wp:positionV>
                      <wp:extent cx="2030095" cy="2476500"/>
                      <wp:effectExtent l="0" t="0" r="8255" b="0"/>
                      <wp:wrapNone/>
                      <wp:docPr id="31" name="Cuadro de tex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0095" cy="247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99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F74E2A" w14:textId="6814BA13" w:rsidR="008926F3" w:rsidRDefault="008926F3" w:rsidP="008926F3">
                                  <w:pPr>
                                    <w:rPr>
                                      <w:noProof/>
                                      <w:lang w:bidi="es-ES"/>
                                    </w:rPr>
                                  </w:pPr>
                                  <w:r w:rsidRPr="008926F3">
                                    <w:rPr>
                                      <w:rFonts w:asciiTheme="majorHAnsi" w:hAnsiTheme="majorHAnsi" w:cs="Arial"/>
                                      <w:b/>
                                      <w:noProof/>
                                      <w:color w:val="4472C4" w:themeColor="accent1"/>
                                      <w:sz w:val="36"/>
                                      <w:szCs w:val="36"/>
                                      <w:lang w:bidi="es-ES"/>
                                    </w:rPr>
                                    <w:t>Desventajas o limitaciones</w:t>
                                  </w:r>
                                </w:p>
                                <w:p w14:paraId="43807BB0" w14:textId="77777777" w:rsidR="008926F3" w:rsidRPr="008926F3" w:rsidRDefault="008926F3" w:rsidP="008926F3">
                                  <w:pPr>
                                    <w:rPr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8926F3">
                                    <w:rPr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  </w:t>
                                  </w:r>
                                  <w:r w:rsidRPr="008926F3">
                                    <w:rPr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  <w:t>Dificultad para moderar</w:t>
                                  </w:r>
                                  <w:r w:rsidRPr="008926F3">
                                    <w:rPr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  <w:t>: Si el moderador no es eficiente, puede haber desorganización o personas que monopolicen la conversación.</w:t>
                                  </w:r>
                                </w:p>
                                <w:p w14:paraId="0FBB45F7" w14:textId="3315E961" w:rsidR="008926F3" w:rsidRPr="00BF0CAA" w:rsidRDefault="008926F3" w:rsidP="008926F3">
                                  <w:pP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 w:rsidRPr="00BF0CAA">
                                    <w:rPr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  </w:t>
                                  </w:r>
                                  <w:r w:rsidRPr="00BF0CAA">
                                    <w:rPr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  <w:t>Conflictos</w:t>
                                  </w:r>
                                  <w:r w:rsidRPr="00BF0CAA">
                                    <w:rPr>
                                      <w:noProof/>
                                      <w:sz w:val="24"/>
                                      <w:szCs w:val="24"/>
                                      <w:lang w:val="es-MX"/>
                                    </w:rPr>
                                    <w:t>: En algunos casos, la discusión puede generar confrontaciones si no se manejan de forma adecuada las diferencias de opinión.</w:t>
                                  </w:r>
                                </w:p>
                                <w:p w14:paraId="76AEF324" w14:textId="77777777" w:rsidR="00E941D3" w:rsidRPr="002D5820" w:rsidRDefault="00E941D3" w:rsidP="00E04645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5A5B2" id="_x0000_s1028" type="#_x0000_t202" style="position:absolute;left:0;text-align:left;margin-left:42.25pt;margin-top:24.15pt;width:159.85pt;height:1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" filled="f" fillcolor="#cc9" stroked="f" strokeweight="0" insetpen="t">
                      <o:lock v:ext="edit" shapetype="t"/>
                      <v:textbox inset="2.85pt,2.85pt,2.85pt,2.85pt">
                        <w:txbxContent>
                          <w:p w14:paraId="47F74E2A" w14:textId="6814BA13" w:rsidR="008926F3" w:rsidRDefault="008926F3" w:rsidP="008926F3">
                            <w:pPr>
                              <w:rPr>
                                <w:noProof/>
                                <w:lang w:bidi="es-ES"/>
                              </w:rPr>
                            </w:pPr>
                            <w:r w:rsidRPr="008926F3"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4472C4" w:themeColor="accent1"/>
                                <w:sz w:val="36"/>
                                <w:szCs w:val="36"/>
                                <w:lang w:bidi="es-ES"/>
                              </w:rPr>
                              <w:t>Desventajas o limitaciones</w:t>
                            </w:r>
                          </w:p>
                          <w:p w14:paraId="43807BB0" w14:textId="77777777" w:rsidR="008926F3" w:rsidRPr="008926F3" w:rsidRDefault="008926F3" w:rsidP="008926F3">
                            <w:pPr>
                              <w:rPr>
                                <w:noProof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926F3">
                              <w:rPr>
                                <w:noProof/>
                                <w:sz w:val="24"/>
                                <w:szCs w:val="24"/>
                                <w:lang w:val="es-MX"/>
                              </w:rPr>
                              <w:t xml:space="preserve">  </w:t>
                            </w:r>
                            <w:r w:rsidRPr="008926F3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t>Dificultad para moderar</w:t>
                            </w:r>
                            <w:r w:rsidRPr="008926F3">
                              <w:rPr>
                                <w:noProof/>
                                <w:sz w:val="24"/>
                                <w:szCs w:val="24"/>
                                <w:lang w:val="es-MX"/>
                              </w:rPr>
                              <w:t>: Si el moderador no es eficiente, puede haber desorganización o personas que monopolicen la conversación.</w:t>
                            </w:r>
                          </w:p>
                          <w:p w14:paraId="0FBB45F7" w14:textId="3315E961" w:rsidR="008926F3" w:rsidRPr="00BF0CAA" w:rsidRDefault="008926F3" w:rsidP="008926F3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BF0CAA">
                              <w:rPr>
                                <w:noProof/>
                                <w:sz w:val="24"/>
                                <w:szCs w:val="24"/>
                                <w:lang w:val="es-MX"/>
                              </w:rPr>
                              <w:t xml:space="preserve">  </w:t>
                            </w:r>
                            <w:r w:rsidRPr="00BF0CAA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t>Conflictos</w:t>
                            </w:r>
                            <w:r w:rsidRPr="00BF0CAA">
                              <w:rPr>
                                <w:noProof/>
                                <w:sz w:val="24"/>
                                <w:szCs w:val="24"/>
                                <w:lang w:val="es-MX"/>
                              </w:rPr>
                              <w:t>: En algunos casos, la discusión puede generar confrontaciones si no se manejan de forma adecuada las diferencias de opinión.</w:t>
                            </w:r>
                          </w:p>
                          <w:p w14:paraId="76AEF324" w14:textId="77777777" w:rsidR="00E941D3" w:rsidRPr="002D5820" w:rsidRDefault="00E941D3" w:rsidP="00E04645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2710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6BDD18FF" wp14:editId="06BD5DF8">
                      <wp:simplePos x="0" y="0"/>
                      <wp:positionH relativeFrom="column">
                        <wp:posOffset>2287905</wp:posOffset>
                      </wp:positionH>
                      <wp:positionV relativeFrom="page">
                        <wp:posOffset>2006600</wp:posOffset>
                      </wp:positionV>
                      <wp:extent cx="4505325" cy="3662045"/>
                      <wp:effectExtent l="0" t="0" r="9525" b="0"/>
                      <wp:wrapNone/>
                      <wp:docPr id="54" name="Grupo 54" descr="barras gráficas con colo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05325" cy="3662045"/>
                                <a:chOff x="0" y="0"/>
                                <a:chExt cx="2989375" cy="2303813"/>
                              </a:xfrm>
                            </wpg:grpSpPr>
                            <wps:wsp>
                              <wps:cNvPr id="55" name="Paralelogramo 45"/>
                              <wps:cNvSpPr/>
                              <wps:spPr>
                                <a:xfrm>
                                  <a:off x="629392" y="0"/>
                                  <a:ext cx="1187450" cy="1543685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Paralelogramo 45"/>
                              <wps:cNvSpPr/>
                              <wps:spPr>
                                <a:xfrm>
                                  <a:off x="0" y="296883"/>
                                  <a:ext cx="1187450" cy="1543685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2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Paralelogramo 45"/>
                              <wps:cNvSpPr/>
                              <wps:spPr>
                                <a:xfrm>
                                  <a:off x="1021278" y="1092530"/>
                                  <a:ext cx="931805" cy="1211283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Paralelogramo 45"/>
                              <wps:cNvSpPr/>
                              <wps:spPr>
                                <a:xfrm>
                                  <a:off x="2054431" y="391886"/>
                                  <a:ext cx="688340" cy="895350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Paralelogramo 45"/>
                              <wps:cNvSpPr/>
                              <wps:spPr>
                                <a:xfrm>
                                  <a:off x="2244436" y="973777"/>
                                  <a:ext cx="439387" cy="571527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Paralelogramo 45"/>
                              <wps:cNvSpPr/>
                              <wps:spPr>
                                <a:xfrm>
                                  <a:off x="2743200" y="973777"/>
                                  <a:ext cx="246175" cy="320633"/>
                                </a:xfrm>
                                <a:custGeom>
                                  <a:avLst/>
                                  <a:gdLst>
                                    <a:gd name="connsiteX0" fmla="*/ 0 w 2196465"/>
                                    <a:gd name="connsiteY0" fmla="*/ 1958975 h 1958975"/>
                                    <a:gd name="connsiteX1" fmla="*/ 489744 w 2196465"/>
                                    <a:gd name="connsiteY1" fmla="*/ 0 h 1958975"/>
                                    <a:gd name="connsiteX2" fmla="*/ 2196465 w 2196465"/>
                                    <a:gd name="connsiteY2" fmla="*/ 0 h 1958975"/>
                                    <a:gd name="connsiteX3" fmla="*/ 1706721 w 2196465"/>
                                    <a:gd name="connsiteY3" fmla="*/ 1958975 h 1958975"/>
                                    <a:gd name="connsiteX4" fmla="*/ 0 w 2196465"/>
                                    <a:gd name="connsiteY4" fmla="*/ 1958975 h 1958975"/>
                                    <a:gd name="connsiteX0" fmla="*/ 199024 w 1706721"/>
                                    <a:gd name="connsiteY0" fmla="*/ 1958975 h 1958975"/>
                                    <a:gd name="connsiteX1" fmla="*/ 0 w 1706721"/>
                                    <a:gd name="connsiteY1" fmla="*/ 0 h 1958975"/>
                                    <a:gd name="connsiteX2" fmla="*/ 1706721 w 1706721"/>
                                    <a:gd name="connsiteY2" fmla="*/ 0 h 1958975"/>
                                    <a:gd name="connsiteX3" fmla="*/ 1216977 w 1706721"/>
                                    <a:gd name="connsiteY3" fmla="*/ 1958975 h 1958975"/>
                                    <a:gd name="connsiteX4" fmla="*/ 199024 w 1706721"/>
                                    <a:gd name="connsiteY4" fmla="*/ 1958975 h 1958975"/>
                                    <a:gd name="connsiteX0" fmla="*/ 0 w 1507697"/>
                                    <a:gd name="connsiteY0" fmla="*/ 1958975 h 1958975"/>
                                    <a:gd name="connsiteX1" fmla="*/ 525304 w 1507697"/>
                                    <a:gd name="connsiteY1" fmla="*/ 0 h 1958975"/>
                                    <a:gd name="connsiteX2" fmla="*/ 1507697 w 1507697"/>
                                    <a:gd name="connsiteY2" fmla="*/ 0 h 1958975"/>
                                    <a:gd name="connsiteX3" fmla="*/ 1017953 w 1507697"/>
                                    <a:gd name="connsiteY3" fmla="*/ 1958975 h 1958975"/>
                                    <a:gd name="connsiteX4" fmla="*/ 0 w 1507697"/>
                                    <a:gd name="connsiteY4" fmla="*/ 1958975 h 1958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07697" h="1958975">
                                      <a:moveTo>
                                        <a:pt x="0" y="1958975"/>
                                      </a:moveTo>
                                      <a:lnTo>
                                        <a:pt x="525304" y="0"/>
                                      </a:lnTo>
                                      <a:lnTo>
                                        <a:pt x="1507697" y="0"/>
                                      </a:lnTo>
                                      <a:lnTo>
                                        <a:pt x="1017953" y="1958975"/>
                                      </a:lnTo>
                                      <a:lnTo>
                                        <a:pt x="0" y="19589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CED324" id="Grupo 54" o:spid="_x0000_s1026" alt="barras gráficas con color" style="position:absolute;margin-left:180.15pt;margin-top:158pt;width:354.75pt;height:288.35pt;z-index:-251659264;mso-position-vertical-relative:page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">
                      <v:shape id="Paralelogramo 45" o:spid="_x0000_s102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" path="m,1958975l525304,r982393,l1017953,1958975,,1958975xe" fillcolor="#44546a [3215]" stroked="f" strokeweight="1pt">
                        <v:stroke joinstyle="miter"/>
                        <v:path arrowok="t" o:connecttype="custom" o:connectlocs="0,1543685;413725,0;1187450,0;801732,1543685;0,1543685" o:connectangles="0,0,0,0,0"/>
                      </v:shape>
                      <v:shape id="Paralelogramo 45" o:spid="_x0000_s102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" path="m,1958975l525304,r982393,l1017953,1958975,,1958975xe" fillcolor="#4472c4 [3204]" stroked="f" strokeweight="1pt">
                        <v:fill opacity="13107f"/>
                        <v:stroke joinstyle="miter"/>
                        <v:path arrowok="t" o:connecttype="custom" o:connectlocs="0,1543685;413725,0;1187450,0;801732,1543685;0,1543685" o:connectangles="0,0,0,0,0"/>
                      </v:shape>
                      <v:shape id="Paralelogramo 45" o:spid="_x0000_s1029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" path="m,1958975l525304,r982393,l1017953,1958975,,1958975xe" fillcolor="#4472c4 [3204]" stroked="f" strokeweight="1pt">
                        <v:fill opacity="26214f"/>
                        <v:stroke joinstyle="miter"/>
                        <v:path arrowok="t" o:connecttype="custom" o:connectlocs="0,1211283;324655,0;931805,0;629128,1211283;0,1211283" o:connectangles="0,0,0,0,0"/>
                      </v:shape>
                      <v:shape id="Paralelogramo 45" o:spid="_x0000_s1030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" path="m,1958975l525304,r982393,l1017953,1958975,,1958975xe" fillcolor="#ffc000 [3207]" stroked="f" strokeweight="1pt">
                        <v:stroke joinstyle="miter"/>
                        <v:path arrowok="t" o:connecttype="custom" o:connectlocs="0,895350;239828,0;688340,0;464747,895350;0,895350" o:connectangles="0,0,0,0,0"/>
                      </v:shape>
                      <v:shape id="Paralelogramo 45" o:spid="_x0000_s103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" path="m,1958975l525304,r982393,l1017953,1958975,,1958975xe" fillcolor="#a5a5a5 [3206]" stroked="f" strokeweight="1pt">
                        <v:fill opacity="46003f"/>
                        <v:stroke joinstyle="miter"/>
                        <v:path arrowok="t" o:connecttype="custom" o:connectlocs="0,571527;153089,0;439387,0;296661,571527;0,571527" o:connectangles="0,0,0,0,0"/>
                      </v:shape>
                      <v:shape id="Paralelogramo 45" o:spid="_x0000_s103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" path="m,1958975l525304,r982393,l1017953,1958975,,1958975xe" fillcolor="#4472c4 [3204]" stroked="f" strokeweight="1pt">
                        <v:fill opacity="46003f"/>
                        <v:stroke joinstyle="miter"/>
                        <v:path arrowok="t" o:connecttype="custom" o:connectlocs="0,320633;85771,0;246175,0;166210,320633;0,320633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670" w:type="dxa"/>
          </w:tcPr>
          <w:p w14:paraId="65827524" w14:textId="6F9C0117" w:rsidR="00E941D3" w:rsidRDefault="00AE7186" w:rsidP="0083297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80D4015" wp14:editId="4873C3F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734695</wp:posOffset>
                  </wp:positionV>
                  <wp:extent cx="1466850" cy="1510030"/>
                  <wp:effectExtent l="0" t="0" r="0" b="0"/>
                  <wp:wrapNone/>
                  <wp:docPr id="33835114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351144" name="Imagen 33835114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52" r="16216"/>
                          <a:stretch/>
                        </pic:blipFill>
                        <pic:spPr bwMode="auto">
                          <a:xfrm>
                            <a:off x="0" y="0"/>
                            <a:ext cx="1466850" cy="1510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92" w:type="dxa"/>
          </w:tcPr>
          <w:p w14:paraId="58D4C277" w14:textId="6952CA7E" w:rsidR="00E941D3" w:rsidRPr="00C16B75" w:rsidRDefault="00BF0CAA" w:rsidP="00E04645">
            <w:pPr>
              <w:pStyle w:val="Ttulo1"/>
              <w:spacing w:after="240"/>
            </w:pPr>
            <w:r w:rsidRPr="00C16B75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42702F" wp14:editId="374FCB01">
                      <wp:simplePos x="0" y="0"/>
                      <wp:positionH relativeFrom="column">
                        <wp:posOffset>-328930</wp:posOffset>
                      </wp:positionH>
                      <wp:positionV relativeFrom="paragraph">
                        <wp:posOffset>2625725</wp:posOffset>
                      </wp:positionV>
                      <wp:extent cx="3381375" cy="485775"/>
                      <wp:effectExtent l="0" t="0" r="9525" b="9525"/>
                      <wp:wrapNone/>
                      <wp:docPr id="36" name="Cuadro de texto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3381375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F1635B" w14:textId="77777777" w:rsidR="00BF0CAA" w:rsidRPr="00790515" w:rsidRDefault="00D879D3" w:rsidP="00D879D3">
                                  <w:pPr>
                                    <w:rPr>
                                      <w:rStyle w:val="Hipervnculo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Style w:val="nfasissutil"/>
                                      <w:lang w:bidi="es-ES"/>
                                    </w:rPr>
                                    <w:t xml:space="preserve">Página:  </w:t>
                                  </w:r>
                                  <w:r w:rsidR="00BF0CAA">
                                    <w:rPr>
                                      <w:rStyle w:val="nfasissutil"/>
                                      <w:i w:val="0"/>
                                      <w:iCs w:val="0"/>
                                      <w:lang w:bidi="es-ES"/>
                                    </w:rPr>
                                    <w:fldChar w:fldCharType="begin"/>
                                  </w:r>
                                  <w:r w:rsidR="00BF0CAA">
                                    <w:rPr>
                                      <w:rStyle w:val="nfasissutil"/>
                                      <w:i w:val="0"/>
                                      <w:iCs w:val="0"/>
                                      <w:lang w:bidi="es-ES"/>
                                    </w:rPr>
                                    <w:instrText>HYPERLINK "</w:instrText>
                                  </w:r>
                                  <w:r w:rsidR="00BF0CAA" w:rsidRPr="00BF0CAA">
                                    <w:rPr>
                                      <w:rStyle w:val="nfasissutil"/>
                                      <w:i w:val="0"/>
                                      <w:iCs w:val="0"/>
                                      <w:lang w:bidi="es-ES"/>
                                    </w:rPr>
                                    <w:instrText>https://clashroyalo5.github.io/colegio/lengua/</w:instrText>
                                  </w:r>
                                  <w:r w:rsidR="00BF0CAA">
                                    <w:rPr>
                                      <w:rStyle w:val="nfasissutil"/>
                                      <w:i w:val="0"/>
                                      <w:iCs w:val="0"/>
                                      <w:lang w:bidi="es-ES"/>
                                    </w:rPr>
                                    <w:instrText>"</w:instrText>
                                  </w:r>
                                  <w:r w:rsidR="00BF0CAA">
                                    <w:rPr>
                                      <w:rStyle w:val="nfasissutil"/>
                                      <w:i w:val="0"/>
                                      <w:iCs w:val="0"/>
                                      <w:lang w:bidi="es-ES"/>
                                    </w:rPr>
                                    <w:fldChar w:fldCharType="separate"/>
                                  </w:r>
                                  <w:r w:rsidR="00BF0CAA" w:rsidRPr="00790515">
                                    <w:rPr>
                                      <w:rStyle w:val="Hipervnculo"/>
                                      <w:lang w:bidi="es-ES"/>
                                    </w:rPr>
                                    <w:t>https://clashroyalo5.github.io/</w:t>
                                  </w:r>
                                </w:p>
                                <w:p w14:paraId="7A9EE2BC" w14:textId="1745C709" w:rsidR="00D879D3" w:rsidRPr="00E04645" w:rsidRDefault="00BF0CAA" w:rsidP="00D879D3">
                                  <w:pPr>
                                    <w:rPr>
                                      <w:rStyle w:val="nfasissutil"/>
                                      <w:lang w:bidi="es-ES"/>
                                    </w:rPr>
                                  </w:pPr>
                                  <w:r w:rsidRPr="00790515">
                                    <w:rPr>
                                      <w:rStyle w:val="Hipervnculo"/>
                                      <w:lang w:bidi="es-ES"/>
                                    </w:rPr>
                                    <w:t>colegio/</w:t>
                                  </w:r>
                                  <w:r w:rsidRPr="00790515">
                                    <w:rPr>
                                      <w:rStyle w:val="Hipervnculo"/>
                                      <w:lang w:bidi="es-ES"/>
                                    </w:rPr>
                                    <w:t>lengua/</w:t>
                                  </w:r>
                                  <w:proofErr w:type="spellStart"/>
                                  <w:r>
                                    <w:rPr>
                                      <w:rStyle w:val="nfasissutil"/>
                                      <w:i w:val="0"/>
                                      <w:iCs w:val="0"/>
                                      <w:lang w:bidi="es-ES"/>
                                    </w:rPr>
                                    <w:fldChar w:fldCharType="end"/>
                                  </w:r>
                                  <w:r w:rsidR="00D879D3" w:rsidRPr="00D879D3">
                                    <w:rPr>
                                      <w:rStyle w:val="nfasissutil"/>
                                      <w:lang w:bidi="es-ES"/>
                                    </w:rPr>
                                    <w:t>tecnicas</w:t>
                                  </w:r>
                                  <w:proofErr w:type="spellEnd"/>
                                  <w:r w:rsidR="00D879D3" w:rsidRPr="00D879D3">
                                    <w:rPr>
                                      <w:rStyle w:val="nfasissutil"/>
                                      <w:lang w:bidi="es-ES"/>
                                    </w:rPr>
                                    <w:t>-grupales-expo/</w:t>
                                  </w:r>
                                </w:p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2702F" id="Cuadro de texto 32" o:spid="_x0000_s1029" type="#_x0000_t202" style="position:absolute;margin-left:-25.9pt;margin-top:206.75pt;width:266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" filled="f" stroked="f" strokeweight="0" insetpen="t">
                      <o:lock v:ext="edit" shapetype="t"/>
                      <v:textbox inset="2.85pt,2.85pt,2.85pt,2.85pt">
                        <w:txbxContent>
                          <w:p w14:paraId="6AF1635B" w14:textId="77777777" w:rsidR="00BF0CAA" w:rsidRPr="00790515" w:rsidRDefault="00D879D3" w:rsidP="00D879D3">
                            <w:pPr>
                              <w:rPr>
                                <w:rStyle w:val="Hipervnculo"/>
                                <w:lang w:bidi="es-ES"/>
                              </w:rPr>
                            </w:pPr>
                            <w:r>
                              <w:rPr>
                                <w:rStyle w:val="nfasissutil"/>
                                <w:lang w:bidi="es-ES"/>
                              </w:rPr>
                              <w:t xml:space="preserve">Página:  </w:t>
                            </w:r>
                            <w:r w:rsidR="00BF0CAA">
                              <w:rPr>
                                <w:rStyle w:val="nfasissutil"/>
                                <w:i w:val="0"/>
                                <w:iCs w:val="0"/>
                                <w:lang w:bidi="es-ES"/>
                              </w:rPr>
                              <w:fldChar w:fldCharType="begin"/>
                            </w:r>
                            <w:r w:rsidR="00BF0CAA">
                              <w:rPr>
                                <w:rStyle w:val="nfasissutil"/>
                                <w:i w:val="0"/>
                                <w:iCs w:val="0"/>
                                <w:lang w:bidi="es-ES"/>
                              </w:rPr>
                              <w:instrText>HYPERLINK "</w:instrText>
                            </w:r>
                            <w:r w:rsidR="00BF0CAA" w:rsidRPr="00BF0CAA">
                              <w:rPr>
                                <w:rStyle w:val="nfasissutil"/>
                                <w:i w:val="0"/>
                                <w:iCs w:val="0"/>
                                <w:lang w:bidi="es-ES"/>
                              </w:rPr>
                              <w:instrText>https://clashroyalo5.github.io/colegio/lengua/</w:instrText>
                            </w:r>
                            <w:r w:rsidR="00BF0CAA">
                              <w:rPr>
                                <w:rStyle w:val="nfasissutil"/>
                                <w:i w:val="0"/>
                                <w:iCs w:val="0"/>
                                <w:lang w:bidi="es-ES"/>
                              </w:rPr>
                              <w:instrText>"</w:instrText>
                            </w:r>
                            <w:r w:rsidR="00BF0CAA">
                              <w:rPr>
                                <w:rStyle w:val="nfasissutil"/>
                                <w:i w:val="0"/>
                                <w:iCs w:val="0"/>
                                <w:lang w:bidi="es-ES"/>
                              </w:rPr>
                              <w:fldChar w:fldCharType="separate"/>
                            </w:r>
                            <w:r w:rsidR="00BF0CAA" w:rsidRPr="00790515">
                              <w:rPr>
                                <w:rStyle w:val="Hipervnculo"/>
                                <w:lang w:bidi="es-ES"/>
                              </w:rPr>
                              <w:t>https://clashroyalo5.github.io/</w:t>
                            </w:r>
                          </w:p>
                          <w:p w14:paraId="7A9EE2BC" w14:textId="1745C709" w:rsidR="00D879D3" w:rsidRPr="00E04645" w:rsidRDefault="00BF0CAA" w:rsidP="00D879D3">
                            <w:pPr>
                              <w:rPr>
                                <w:rStyle w:val="nfasissutil"/>
                                <w:lang w:bidi="es-ES"/>
                              </w:rPr>
                            </w:pPr>
                            <w:r w:rsidRPr="00790515">
                              <w:rPr>
                                <w:rStyle w:val="Hipervnculo"/>
                                <w:lang w:bidi="es-ES"/>
                              </w:rPr>
                              <w:t>colegio/</w:t>
                            </w:r>
                            <w:r w:rsidRPr="00790515">
                              <w:rPr>
                                <w:rStyle w:val="Hipervnculo"/>
                                <w:lang w:bidi="es-ES"/>
                              </w:rPr>
                              <w:t>lengua/</w:t>
                            </w:r>
                            <w:proofErr w:type="spellStart"/>
                            <w:r>
                              <w:rPr>
                                <w:rStyle w:val="nfasissutil"/>
                                <w:i w:val="0"/>
                                <w:iCs w:val="0"/>
                                <w:lang w:bidi="es-ES"/>
                              </w:rPr>
                              <w:fldChar w:fldCharType="end"/>
                            </w:r>
                            <w:r w:rsidR="00D879D3" w:rsidRPr="00D879D3">
                              <w:rPr>
                                <w:rStyle w:val="nfasissutil"/>
                                <w:lang w:bidi="es-ES"/>
                              </w:rPr>
                              <w:t>tecnicas</w:t>
                            </w:r>
                            <w:proofErr w:type="spellEnd"/>
                            <w:r w:rsidR="00D879D3" w:rsidRPr="00D879D3">
                              <w:rPr>
                                <w:rStyle w:val="nfasissutil"/>
                                <w:lang w:bidi="es-ES"/>
                              </w:rPr>
                              <w:t>-grupales-expo/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6B75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C1BE59" wp14:editId="77552AE7">
                      <wp:simplePos x="0" y="0"/>
                      <wp:positionH relativeFrom="column">
                        <wp:posOffset>-180769</wp:posOffset>
                      </wp:positionH>
                      <wp:positionV relativeFrom="paragraph">
                        <wp:posOffset>863600</wp:posOffset>
                      </wp:positionV>
                      <wp:extent cx="2973705" cy="1781175"/>
                      <wp:effectExtent l="0" t="0" r="0" b="9525"/>
                      <wp:wrapNone/>
                      <wp:docPr id="37" name="Cuadro de text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973705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A29366" w14:textId="77777777" w:rsidR="00D879D3" w:rsidRDefault="00D879D3" w:rsidP="00D879D3">
                                  <w:pPr>
                                    <w:pStyle w:val="Ttulo"/>
                                    <w:rPr>
                                      <w:noProof/>
                                      <w:sz w:val="60"/>
                                      <w:szCs w:val="60"/>
                                      <w:lang w:bidi="es-ES"/>
                                    </w:rPr>
                                  </w:pPr>
                                  <w:r w:rsidRPr="00D879D3">
                                    <w:rPr>
                                      <w:noProof/>
                                      <w:sz w:val="60"/>
                                      <w:szCs w:val="60"/>
                                      <w:lang w:bidi="es-ES"/>
                                    </w:rPr>
                                    <w:t>Presentado por</w:t>
                                  </w:r>
                                  <w:r>
                                    <w:rPr>
                                      <w:noProof/>
                                      <w:sz w:val="60"/>
                                      <w:szCs w:val="60"/>
                                      <w:lang w:bidi="es-ES"/>
                                    </w:rPr>
                                    <w:t>:</w:t>
                                  </w:r>
                                </w:p>
                                <w:p w14:paraId="24646046" w14:textId="77777777" w:rsidR="00D879D3" w:rsidRPr="00D879D3" w:rsidRDefault="00D879D3" w:rsidP="00D879D3">
                                  <w:pPr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7544000" w14:textId="1CABE8FE" w:rsidR="00D879D3" w:rsidRDefault="00D879D3" w:rsidP="00D879D3">
                                  <w:pPr>
                                    <w:pStyle w:val="Sub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es-ES"/>
                                    </w:rPr>
                                    <w:t>German Steven Guerrero Mariño</w:t>
                                  </w:r>
                                  <w:r w:rsidRPr="00D879D3"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1627F4AE" w14:textId="77777777" w:rsidR="00D879D3" w:rsidRDefault="00D879D3" w:rsidP="00D879D3">
                                  <w:pPr>
                                    <w:pStyle w:val="Sub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Abel Nicolás Jaimes Orjuela</w:t>
                                  </w:r>
                                </w:p>
                                <w:p w14:paraId="15E26D4B" w14:textId="77777777" w:rsidR="00D879D3" w:rsidRPr="00D879D3" w:rsidRDefault="00D879D3" w:rsidP="00D879D3">
                                  <w:pPr>
                                    <w:pStyle w:val="Sub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Carlos Miguel Peña Vera</w:t>
                                  </w:r>
                                </w:p>
                                <w:p w14:paraId="10AF738E" w14:textId="0027F0F9" w:rsidR="00E941D3" w:rsidRPr="00D97B72" w:rsidRDefault="00E941D3" w:rsidP="00D879D3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1BE59" id="Cuadro de texto 40" o:spid="_x0000_s1030" type="#_x0000_t202" style="position:absolute;margin-left:-14.25pt;margin-top:68pt;width:234.15pt;height:14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" filled="f" stroked="f" strokeweight="0" insetpen="t">
                      <o:lock v:ext="edit" shapetype="t"/>
                      <v:textbox inset="2.85pt,2.85pt,2.85pt,2.85pt">
                        <w:txbxContent>
                          <w:p w14:paraId="68A29366" w14:textId="77777777" w:rsidR="00D879D3" w:rsidRDefault="00D879D3" w:rsidP="00D879D3">
                            <w:pPr>
                              <w:pStyle w:val="Ttulo"/>
                              <w:rPr>
                                <w:noProof/>
                                <w:sz w:val="60"/>
                                <w:szCs w:val="60"/>
                                <w:lang w:bidi="es-ES"/>
                              </w:rPr>
                            </w:pPr>
                            <w:r w:rsidRPr="00D879D3">
                              <w:rPr>
                                <w:noProof/>
                                <w:sz w:val="60"/>
                                <w:szCs w:val="60"/>
                                <w:lang w:bidi="es-ES"/>
                              </w:rPr>
                              <w:t>Presentado por</w:t>
                            </w:r>
                            <w:r>
                              <w:rPr>
                                <w:noProof/>
                                <w:sz w:val="60"/>
                                <w:szCs w:val="60"/>
                                <w:lang w:bidi="es-ES"/>
                              </w:rPr>
                              <w:t>:</w:t>
                            </w:r>
                          </w:p>
                          <w:p w14:paraId="24646046" w14:textId="77777777" w:rsidR="00D879D3" w:rsidRPr="00D879D3" w:rsidRDefault="00D879D3" w:rsidP="00D879D3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17544000" w14:textId="1CABE8FE" w:rsidR="00D879D3" w:rsidRDefault="00D879D3" w:rsidP="00D879D3">
                            <w:pPr>
                              <w:pStyle w:val="Sub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noProof/>
                                <w:lang w:bidi="es-ES"/>
                              </w:rPr>
                              <w:t>German Steven Guerrero Mariño</w:t>
                            </w:r>
                            <w:r w:rsidRPr="00D879D3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  <w:p w14:paraId="1627F4AE" w14:textId="77777777" w:rsidR="00D879D3" w:rsidRDefault="00D879D3" w:rsidP="00D879D3">
                            <w:pPr>
                              <w:pStyle w:val="Sub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Abel Nicolás Jaimes Orjuela</w:t>
                            </w:r>
                          </w:p>
                          <w:p w14:paraId="15E26D4B" w14:textId="77777777" w:rsidR="00D879D3" w:rsidRPr="00D879D3" w:rsidRDefault="00D879D3" w:rsidP="00D879D3">
                            <w:pPr>
                              <w:pStyle w:val="Sub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Carlos Miguel Peña Vera</w:t>
                            </w:r>
                          </w:p>
                          <w:p w14:paraId="10AF738E" w14:textId="0027F0F9" w:rsidR="00E941D3" w:rsidRPr="00D97B72" w:rsidRDefault="00E941D3" w:rsidP="00D879D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1D3" w:rsidRPr="00C16B75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7B203647" wp14:editId="31F80C9F">
                      <wp:extent cx="2438400" cy="247650"/>
                      <wp:effectExtent l="0" t="0" r="0" b="0"/>
                      <wp:docPr id="35" name="Cuadro de text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438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973F451" w14:textId="265A6E96" w:rsidR="00D879D3" w:rsidRPr="00D879D3" w:rsidRDefault="00D879D3" w:rsidP="00D879D3">
                                  <w:pPr>
                                    <w:pStyle w:val="Subttulo"/>
                                    <w:rPr>
                                      <w:rFonts w:ascii="AniMe Matrix - MB_EN" w:hAnsi="AniMe Matrix - MB_EN" w:cs="ADLaM Display"/>
                                      <w:lang w:bidi="es-ES"/>
                                    </w:rPr>
                                  </w:pPr>
                                  <w:r w:rsidRPr="00D879D3">
                                    <w:rPr>
                                      <w:rFonts w:ascii="AniMe Matrix - MB_EN" w:hAnsi="AniMe Matrix - MB_EN" w:cs="ADLaM Display"/>
                                      <w:noProof/>
                                      <w:lang w:bidi="es-ES"/>
                                    </w:rPr>
                                    <w:t>4. Mesa Redonda</w:t>
                                  </w:r>
                                </w:p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203647" id="Cuadro de texto 26" o:spid="_x0000_s1031" type="#_x0000_t202" style="width:192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" fillcolor="#272727 [2749]" stroked="f">
                      <o:lock v:ext="edit" shapetype="t"/>
                      <v:textbox style="mso-fit-shape-to-text:t" inset="2.85pt,2.85pt,2.85pt,2.85pt">
                        <w:txbxContent>
                          <w:p w14:paraId="6973F451" w14:textId="265A6E96" w:rsidR="00D879D3" w:rsidRPr="00D879D3" w:rsidRDefault="00D879D3" w:rsidP="00D879D3">
                            <w:pPr>
                              <w:pStyle w:val="Subttulo"/>
                              <w:rPr>
                                <w:rFonts w:ascii="AniMe Matrix - MB_EN" w:hAnsi="AniMe Matrix - MB_EN" w:cs="ADLaM Display"/>
                                <w:lang w:bidi="es-ES"/>
                              </w:rPr>
                            </w:pPr>
                            <w:r w:rsidRPr="00D879D3">
                              <w:rPr>
                                <w:rFonts w:ascii="AniMe Matrix - MB_EN" w:hAnsi="AniMe Matrix - MB_EN" w:cs="ADLaM Display"/>
                                <w:noProof/>
                                <w:lang w:bidi="es-ES"/>
                              </w:rPr>
                              <w:t>4. Mesa Redonda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32970" w14:paraId="7FD7826B" w14:textId="77777777" w:rsidTr="003C2710">
        <w:trPr>
          <w:trHeight w:val="444"/>
        </w:trPr>
        <w:tc>
          <w:tcPr>
            <w:tcW w:w="5547" w:type="dxa"/>
          </w:tcPr>
          <w:p w14:paraId="133ECBAC" w14:textId="77777777" w:rsidR="00E941D3" w:rsidRDefault="00E941D3" w:rsidP="00C16B75">
            <w:pPr>
              <w:ind w:left="864"/>
              <w:rPr>
                <w:noProof/>
              </w:rPr>
            </w:pPr>
          </w:p>
        </w:tc>
        <w:tc>
          <w:tcPr>
            <w:tcW w:w="5670" w:type="dxa"/>
          </w:tcPr>
          <w:p w14:paraId="6B183A28" w14:textId="3B6BC8DA" w:rsidR="00E941D3" w:rsidRDefault="00E941D3" w:rsidP="00C16B75">
            <w:pPr>
              <w:ind w:left="864"/>
              <w:rPr>
                <w:noProof/>
              </w:rPr>
            </w:pPr>
          </w:p>
        </w:tc>
        <w:tc>
          <w:tcPr>
            <w:tcW w:w="5670" w:type="dxa"/>
          </w:tcPr>
          <w:p w14:paraId="1B7C04F9" w14:textId="397AEE75" w:rsidR="00E941D3" w:rsidRPr="00C16B75" w:rsidRDefault="00E941D3" w:rsidP="00E941D3">
            <w:pPr>
              <w:pStyle w:val="Ttulo1"/>
            </w:pPr>
          </w:p>
        </w:tc>
      </w:tr>
      <w:tr w:rsidR="00832970" w14:paraId="0A60FD43" w14:textId="77777777" w:rsidTr="003C2710">
        <w:trPr>
          <w:trHeight w:val="5674"/>
        </w:trPr>
        <w:tc>
          <w:tcPr>
            <w:tcW w:w="5528" w:type="dxa"/>
            <w:vMerge w:val="restart"/>
          </w:tcPr>
          <w:p w14:paraId="09B34B65" w14:textId="3C1ACBD5" w:rsidR="007C3695" w:rsidRDefault="005F25DB" w:rsidP="007C3695">
            <w:pPr>
              <w:ind w:left="845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263540F" wp14:editId="457D0EA2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3496310</wp:posOffset>
                  </wp:positionV>
                  <wp:extent cx="1865380" cy="1865380"/>
                  <wp:effectExtent l="0" t="0" r="0" b="0"/>
                  <wp:wrapNone/>
                  <wp:docPr id="284874054" name="Imagen 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874054" name="Imagen 7" descr="Ic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380" cy="186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2097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03F60AB" wp14:editId="5FE60E10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635</wp:posOffset>
                      </wp:positionV>
                      <wp:extent cx="2471420" cy="2952750"/>
                      <wp:effectExtent l="0" t="0" r="5080" b="0"/>
                      <wp:wrapNone/>
                      <wp:docPr id="12" name="Cuadro de texto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471420" cy="295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5C7783" w14:textId="77777777" w:rsidR="00D879D3" w:rsidRPr="00D879D3" w:rsidRDefault="00D879D3" w:rsidP="00E04645">
                                  <w:pPr>
                                    <w:rPr>
                                      <w:rFonts w:asciiTheme="majorHAnsi" w:hAnsiTheme="majorHAnsi" w:cs="Arial"/>
                                      <w:b/>
                                      <w:noProof/>
                                      <w:color w:val="4472C4" w:themeColor="accent1"/>
                                      <w:sz w:val="40"/>
                                      <w:szCs w:val="40"/>
                                      <w:lang w:bidi="es-ES"/>
                                    </w:rPr>
                                  </w:pPr>
                                  <w:r w:rsidRPr="00D879D3">
                                    <w:rPr>
                                      <w:rFonts w:asciiTheme="majorHAnsi" w:hAnsiTheme="majorHAnsi" w:cs="Arial"/>
                                      <w:b/>
                                      <w:noProof/>
                                      <w:color w:val="4472C4" w:themeColor="accent1"/>
                                      <w:sz w:val="40"/>
                                      <w:szCs w:val="40"/>
                                      <w:lang w:bidi="es-ES"/>
                                    </w:rPr>
                                    <w:t>¿Qué es la Mesa Redonda?</w:t>
                                  </w:r>
                                </w:p>
                                <w:p w14:paraId="00AA6C39" w14:textId="77777777" w:rsidR="00D879D3" w:rsidRDefault="00D879D3" w:rsidP="00E04645">
                                  <w:pPr>
                                    <w:rPr>
                                      <w:rFonts w:asciiTheme="majorHAnsi" w:hAnsiTheme="majorHAnsi" w:cs="Arial"/>
                                      <w:b/>
                                      <w:noProof/>
                                      <w:color w:val="4472C4" w:themeColor="accent1"/>
                                      <w:sz w:val="36"/>
                                      <w:szCs w:val="36"/>
                                      <w:lang w:bidi="es-ES"/>
                                    </w:rPr>
                                  </w:pPr>
                                </w:p>
                                <w:p w14:paraId="2D5C05F6" w14:textId="1A8854ED" w:rsidR="00252097" w:rsidRPr="00CB3457" w:rsidRDefault="00D879D3" w:rsidP="00D879D3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bidi="es-ES"/>
                                    </w:rPr>
                                    <w:t>La mesa redonda es una técnica grupal que busca el intercambio equitativo de ideas entre los participantes. Todos tienen el mismo derecho a hablar y compartir sus opiniones, fomentando la igualdad y la colaboración.</w:t>
                                  </w:r>
                                </w:p>
                              </w:txbxContent>
                            </wps:txbx>
                            <wps:bodyPr rot="0" vert="horz" wrap="square" lIns="36195" tIns="91440" rIns="36195" bIns="36195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60AB" id="Cuadro de texto 52" o:spid="_x0000_s1032" type="#_x0000_t202" style="position:absolute;left:0;text-align:left;margin-left:42.2pt;margin-top:.05pt;width:194.6pt;height:232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" filled="f" stroked="f" strokeweight="0" insetpen="t">
                      <o:lock v:ext="edit" shapetype="t"/>
                      <v:textbox inset="2.85pt,7.2pt,2.85pt,2.85pt">
                        <w:txbxContent>
                          <w:p w14:paraId="125C7783" w14:textId="77777777" w:rsidR="00D879D3" w:rsidRPr="00D879D3" w:rsidRDefault="00D879D3" w:rsidP="00E04645">
                            <w:pPr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4472C4" w:themeColor="accent1"/>
                                <w:sz w:val="40"/>
                                <w:szCs w:val="40"/>
                                <w:lang w:bidi="es-ES"/>
                              </w:rPr>
                            </w:pPr>
                            <w:r w:rsidRPr="00D879D3"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4472C4" w:themeColor="accent1"/>
                                <w:sz w:val="40"/>
                                <w:szCs w:val="40"/>
                                <w:lang w:bidi="es-ES"/>
                              </w:rPr>
                              <w:t>¿Qué es la Mesa Redonda?</w:t>
                            </w:r>
                          </w:p>
                          <w:p w14:paraId="00AA6C39" w14:textId="77777777" w:rsidR="00D879D3" w:rsidRDefault="00D879D3" w:rsidP="00E04645">
                            <w:pPr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4472C4" w:themeColor="accent1"/>
                                <w:sz w:val="36"/>
                                <w:szCs w:val="36"/>
                                <w:lang w:bidi="es-ES"/>
                              </w:rPr>
                            </w:pPr>
                          </w:p>
                          <w:p w14:paraId="2D5C05F6" w14:textId="1A8854ED" w:rsidR="00252097" w:rsidRPr="00CB3457" w:rsidRDefault="00D879D3" w:rsidP="00D879D3">
                            <w:p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bidi="es-ES"/>
                              </w:rPr>
                              <w:t>La mesa redonda es una técnica grupal que busca el intercambio equitativo de ideas entre los participantes. Todos tienen el mismo derecho a hablar y compartir sus opiniones, fomentando la igualdad y la colaboración.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0" w:type="dxa"/>
            <w:vMerge w:val="restart"/>
          </w:tcPr>
          <w:p w14:paraId="3E60135F" w14:textId="586F0E71" w:rsidR="007C3695" w:rsidRDefault="007C3695" w:rsidP="00E941D3">
            <w:pPr>
              <w:pStyle w:val="Ttulo1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2E58CF47" wp14:editId="6DE05071">
                      <wp:extent cx="2717165" cy="6315075"/>
                      <wp:effectExtent l="0" t="0" r="6985" b="9525"/>
                      <wp:docPr id="6" name="Cuadro de texto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717165" cy="631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74496F6" w14:textId="77777777" w:rsidR="00D879D3" w:rsidRPr="00CB3457" w:rsidRDefault="00D879D3" w:rsidP="00E04645">
                                  <w:pPr>
                                    <w:rPr>
                                      <w:rFonts w:asciiTheme="majorHAnsi" w:hAnsiTheme="majorHAnsi" w:cs="Arial"/>
                                      <w:b/>
                                      <w:noProof/>
                                      <w:color w:val="4472C4" w:themeColor="accent1"/>
                                      <w:sz w:val="40"/>
                                      <w:szCs w:val="40"/>
                                      <w:lang w:bidi="es-ES"/>
                                    </w:rPr>
                                  </w:pPr>
                                  <w:r w:rsidRPr="00CB3457">
                                    <w:rPr>
                                      <w:rFonts w:asciiTheme="majorHAnsi" w:hAnsiTheme="majorHAnsi" w:cs="Arial"/>
                                      <w:b/>
                                      <w:noProof/>
                                      <w:color w:val="4472C4" w:themeColor="accent1"/>
                                      <w:sz w:val="40"/>
                                      <w:szCs w:val="40"/>
                                      <w:lang w:bidi="es-ES"/>
                                    </w:rPr>
                                    <w:t>Características Principales</w:t>
                                  </w:r>
                                </w:p>
                                <w:p w14:paraId="1E4508B0" w14:textId="77777777" w:rsidR="00E04645" w:rsidRPr="00CB3457" w:rsidRDefault="00E04645" w:rsidP="00E04645">
                                  <w:pPr>
                                    <w:rPr>
                                      <w:noProof/>
                                      <w:szCs w:val="22"/>
                                      <w:lang w:bidi="es-ES"/>
                                    </w:rPr>
                                  </w:pPr>
                                </w:p>
                                <w:p w14:paraId="1037D7B0" w14:textId="77777777" w:rsidR="00CB3457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 xml:space="preserve">  </w:t>
                                  </w:r>
                                  <w:r w:rsidRPr="00CB3457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Igualdad en la participación</w:t>
                                  </w: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: Todos los participantes tienen las mismas oportunidades para hablar y ser escuchados, sin jerarquías formales.</w:t>
                                  </w:r>
                                </w:p>
                                <w:p w14:paraId="146515FB" w14:textId="77777777" w:rsidR="00CB3457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</w:p>
                                <w:p w14:paraId="495A299E" w14:textId="77777777" w:rsidR="00CB3457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 xml:space="preserve">  </w:t>
                                  </w:r>
                                  <w:r w:rsidRPr="00CB3457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Moderador</w:t>
                                  </w: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: Aunque no hay jerarquías, un moderador guía la discusión, distribuye el tiempo de manera equitativa y mantiene el enfoque en el tema.</w:t>
                                  </w:r>
                                </w:p>
                                <w:p w14:paraId="45287B2D" w14:textId="77777777" w:rsidR="00CB3457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</w:p>
                                <w:p w14:paraId="22FB7275" w14:textId="77777777" w:rsidR="00CB3457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 xml:space="preserve">  </w:t>
                                  </w:r>
                                  <w:r w:rsidRPr="00CB3457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Tema específico</w:t>
                                  </w: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: La discusión se centra en un tema de interés común, definido previamente.</w:t>
                                  </w:r>
                                </w:p>
                                <w:p w14:paraId="4E346FCA" w14:textId="77777777" w:rsidR="00CB3457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</w:p>
                                <w:p w14:paraId="4CC0FCA0" w14:textId="2362C71A" w:rsidR="00D879D3" w:rsidRPr="00CB3457" w:rsidRDefault="00CB3457" w:rsidP="00CB3457">
                                  <w:pPr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 xml:space="preserve">  </w:t>
                                  </w:r>
                                  <w:r w:rsidRPr="00CB3457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Duración limitada</w:t>
                                  </w:r>
                                  <w:r w:rsidRPr="00CB3457">
                                    <w:rPr>
                                      <w:noProof/>
                                      <w:sz w:val="32"/>
                                      <w:szCs w:val="32"/>
                                      <w:lang w:val="es-MX"/>
                                    </w:rPr>
                                    <w:t>: La discusión tiene un tiempo determinado, lo que promueve intervenciones concisas y dinámicas.</w:t>
                                  </w:r>
                                </w:p>
                              </w:txbxContent>
                            </wps:txbx>
                            <wps:bodyPr rot="0" vert="horz" wrap="square" lIns="36195" tIns="36195" rIns="36195" bIns="3619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58CF47" id="Cuadro de texto 54" o:spid="_x0000_s1033" type="#_x0000_t202" style="width:213.95pt;height:4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" filled="f" stroked="f">
                      <o:lock v:ext="edit" shapetype="t"/>
                      <v:textbox inset="2.85pt,2.85pt,2.85pt,2.85pt">
                        <w:txbxContent>
                          <w:p w14:paraId="374496F6" w14:textId="77777777" w:rsidR="00D879D3" w:rsidRPr="00CB3457" w:rsidRDefault="00D879D3" w:rsidP="00E04645">
                            <w:pPr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4472C4" w:themeColor="accent1"/>
                                <w:sz w:val="40"/>
                                <w:szCs w:val="40"/>
                                <w:lang w:bidi="es-ES"/>
                              </w:rPr>
                            </w:pPr>
                            <w:r w:rsidRPr="00CB3457">
                              <w:rPr>
                                <w:rFonts w:asciiTheme="majorHAnsi" w:hAnsiTheme="majorHAnsi" w:cs="Arial"/>
                                <w:b/>
                                <w:noProof/>
                                <w:color w:val="4472C4" w:themeColor="accent1"/>
                                <w:sz w:val="40"/>
                                <w:szCs w:val="40"/>
                                <w:lang w:bidi="es-ES"/>
                              </w:rPr>
                              <w:t>Características Principales</w:t>
                            </w:r>
                          </w:p>
                          <w:p w14:paraId="1E4508B0" w14:textId="77777777" w:rsidR="00E04645" w:rsidRPr="00CB3457" w:rsidRDefault="00E04645" w:rsidP="00E04645">
                            <w:pPr>
                              <w:rPr>
                                <w:noProof/>
                                <w:szCs w:val="22"/>
                                <w:lang w:bidi="es-ES"/>
                              </w:rPr>
                            </w:pPr>
                          </w:p>
                          <w:p w14:paraId="1037D7B0" w14:textId="77777777" w:rsidR="00CB3457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  </w:t>
                            </w:r>
                            <w:r w:rsidRPr="00CB3457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Igualdad en la participación</w:t>
                            </w: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: Todos los participantes tienen las mismas oportunidades para hablar y ser escuchados, sin jerarquías formales.</w:t>
                            </w:r>
                          </w:p>
                          <w:p w14:paraId="146515FB" w14:textId="77777777" w:rsidR="00CB3457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95A299E" w14:textId="77777777" w:rsidR="00CB3457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  </w:t>
                            </w:r>
                            <w:r w:rsidRPr="00CB3457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Moderador</w:t>
                            </w: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: Aunque no hay jerarquías, un moderador guía la discusión, distribuye el tiempo de manera equitativa y mantiene el enfoque en el tema.</w:t>
                            </w:r>
                          </w:p>
                          <w:p w14:paraId="45287B2D" w14:textId="77777777" w:rsidR="00CB3457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2FB7275" w14:textId="77777777" w:rsidR="00CB3457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  </w:t>
                            </w:r>
                            <w:r w:rsidRPr="00CB3457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Tema específico</w:t>
                            </w: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: La discusión se centra en un tema de interés común, definido previamente.</w:t>
                            </w:r>
                          </w:p>
                          <w:p w14:paraId="4E346FCA" w14:textId="77777777" w:rsidR="00CB3457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CC0FCA0" w14:textId="2362C71A" w:rsidR="00D879D3" w:rsidRPr="00CB3457" w:rsidRDefault="00CB3457" w:rsidP="00CB3457">
                            <w:p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  </w:t>
                            </w:r>
                            <w:r w:rsidRPr="00CB3457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Duración limitada</w:t>
                            </w:r>
                            <w:r w:rsidRPr="00CB3457">
                              <w:rPr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: La discusión tiene un tiempo determinado, lo que promueve intervenciones concisas y dinámicas.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14:paraId="06D3E767" w14:textId="13AEAACB" w:rsidR="007C3695" w:rsidRDefault="009205BA" w:rsidP="00E941D3">
            <w:pPr>
              <w:pStyle w:val="Ttulo1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1" locked="0" layoutInCell="1" allowOverlap="1" wp14:anchorId="3582DA45" wp14:editId="643E3FA1">
                  <wp:simplePos x="0" y="0"/>
                  <wp:positionH relativeFrom="column">
                    <wp:posOffset>-328930</wp:posOffset>
                  </wp:positionH>
                  <wp:positionV relativeFrom="paragraph">
                    <wp:posOffset>743585</wp:posOffset>
                  </wp:positionV>
                  <wp:extent cx="2962275" cy="2962275"/>
                  <wp:effectExtent l="152400" t="152400" r="238125" b="238125"/>
                  <wp:wrapNone/>
                  <wp:docPr id="682926421" name="Imagen 3" descr="Código Q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926421" name="Imagen 3" descr="Código QR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962275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7C3695">
              <w:rPr>
                <w:lang w:bidi="es-ES"/>
              </w:rPr>
              <w:br w:type="page"/>
            </w:r>
          </w:p>
        </w:tc>
      </w:tr>
      <w:tr w:rsidR="00832970" w14:paraId="0DCD05BE" w14:textId="77777777" w:rsidTr="003C2710">
        <w:trPr>
          <w:trHeight w:val="4414"/>
        </w:trPr>
        <w:tc>
          <w:tcPr>
            <w:tcW w:w="5528" w:type="dxa"/>
            <w:vMerge/>
          </w:tcPr>
          <w:p w14:paraId="45E0B893" w14:textId="77777777" w:rsidR="007C3695" w:rsidRDefault="007C3695" w:rsidP="007C3695">
            <w:pPr>
              <w:ind w:left="845"/>
              <w:rPr>
                <w:noProof/>
              </w:rPr>
            </w:pPr>
          </w:p>
        </w:tc>
        <w:tc>
          <w:tcPr>
            <w:tcW w:w="5670" w:type="dxa"/>
            <w:vMerge/>
          </w:tcPr>
          <w:p w14:paraId="5915B2F2" w14:textId="77777777" w:rsidR="007C3695" w:rsidRDefault="007C3695" w:rsidP="00E941D3">
            <w:pPr>
              <w:pStyle w:val="Ttulo1"/>
              <w:rPr>
                <w:noProof/>
              </w:rPr>
            </w:pPr>
          </w:p>
        </w:tc>
        <w:tc>
          <w:tcPr>
            <w:tcW w:w="5670" w:type="dxa"/>
          </w:tcPr>
          <w:p w14:paraId="3AA57939" w14:textId="77777777" w:rsidR="007C3695" w:rsidRDefault="007C3695" w:rsidP="00E941D3">
            <w:pPr>
              <w:pStyle w:val="Ttulo1"/>
              <w:rPr>
                <w:noProof/>
              </w:rPr>
            </w:pPr>
          </w:p>
          <w:p w14:paraId="197C3E81" w14:textId="77777777" w:rsidR="005F25DB" w:rsidRDefault="005F25DB" w:rsidP="005F25DB"/>
          <w:p w14:paraId="16FD68EB" w14:textId="77777777" w:rsidR="00AE7186" w:rsidRDefault="00AE7186" w:rsidP="005F25DB"/>
          <w:p w14:paraId="0F821E9C" w14:textId="1C30CB8C" w:rsidR="005F25DB" w:rsidRDefault="005F25DB" w:rsidP="005F25DB">
            <w:r>
              <w:t>En este código qr encontrarás el enlace de</w:t>
            </w:r>
          </w:p>
          <w:p w14:paraId="33F0B91D" w14:textId="6203C3D8" w:rsidR="005F25DB" w:rsidRDefault="005F25DB" w:rsidP="005F25DB">
            <w:r>
              <w:t xml:space="preserve">Una página web, que contiene la información </w:t>
            </w:r>
          </w:p>
          <w:p w14:paraId="26458890" w14:textId="77777777" w:rsidR="005F25DB" w:rsidRDefault="005F25DB" w:rsidP="005F25DB">
            <w:r>
              <w:t xml:space="preserve">Usada en la exposición para que puedas </w:t>
            </w:r>
          </w:p>
          <w:p w14:paraId="307EDC0F" w14:textId="276A2AA8" w:rsidR="005F25DB" w:rsidRPr="005F25DB" w:rsidRDefault="005F25DB" w:rsidP="005F25DB">
            <w:r>
              <w:t>Reutilizarla.</w:t>
            </w:r>
          </w:p>
        </w:tc>
      </w:tr>
    </w:tbl>
    <w:p w14:paraId="0FC99801" w14:textId="3E56FDEA" w:rsidR="009205BA" w:rsidRPr="009205BA" w:rsidRDefault="005547E1" w:rsidP="009205BA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2EF8D9C" wp14:editId="0A141F63">
                <wp:simplePos x="0" y="0"/>
                <wp:positionH relativeFrom="column">
                  <wp:posOffset>-510540</wp:posOffset>
                </wp:positionH>
                <wp:positionV relativeFrom="paragraph">
                  <wp:posOffset>-7170852</wp:posOffset>
                </wp:positionV>
                <wp:extent cx="909903" cy="846059"/>
                <wp:effectExtent l="0" t="0" r="5080" b="0"/>
                <wp:wrapNone/>
                <wp:docPr id="94" name="Grupo 94" descr="barras gráficas con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03" cy="846059"/>
                          <a:chOff x="1446705" y="252586"/>
                          <a:chExt cx="1181670" cy="1041770"/>
                        </a:xfrm>
                      </wpg:grpSpPr>
                      <wps:wsp>
                        <wps:cNvPr id="95" name="Paralelogramo 45"/>
                        <wps:cNvSpPr/>
                        <wps:spPr>
                          <a:xfrm>
                            <a:off x="1723715" y="252586"/>
                            <a:ext cx="520688" cy="676894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aralelogramo 45"/>
                        <wps:cNvSpPr/>
                        <wps:spPr>
                          <a:xfrm>
                            <a:off x="1446705" y="484679"/>
                            <a:ext cx="520688" cy="676894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aralelogramo 45"/>
                        <wps:cNvSpPr/>
                        <wps:spPr>
                          <a:xfrm>
                            <a:off x="1868444" y="626248"/>
                            <a:ext cx="513750" cy="668108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Paralelogramo 45"/>
                        <wps:cNvSpPr/>
                        <wps:spPr>
                          <a:xfrm>
                            <a:off x="2175917" y="484792"/>
                            <a:ext cx="439387" cy="571527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Paralelogramo 45"/>
                        <wps:cNvSpPr/>
                        <wps:spPr>
                          <a:xfrm>
                            <a:off x="2382200" y="841015"/>
                            <a:ext cx="246175" cy="320633"/>
                          </a:xfrm>
                          <a:custGeom>
                            <a:avLst/>
                            <a:gdLst>
                              <a:gd name="connsiteX0" fmla="*/ 0 w 2196465"/>
                              <a:gd name="connsiteY0" fmla="*/ 1958975 h 1958975"/>
                              <a:gd name="connsiteX1" fmla="*/ 489744 w 2196465"/>
                              <a:gd name="connsiteY1" fmla="*/ 0 h 1958975"/>
                              <a:gd name="connsiteX2" fmla="*/ 2196465 w 2196465"/>
                              <a:gd name="connsiteY2" fmla="*/ 0 h 1958975"/>
                              <a:gd name="connsiteX3" fmla="*/ 1706721 w 2196465"/>
                              <a:gd name="connsiteY3" fmla="*/ 1958975 h 1958975"/>
                              <a:gd name="connsiteX4" fmla="*/ 0 w 2196465"/>
                              <a:gd name="connsiteY4" fmla="*/ 1958975 h 1958975"/>
                              <a:gd name="connsiteX0" fmla="*/ 199024 w 1706721"/>
                              <a:gd name="connsiteY0" fmla="*/ 1958975 h 1958975"/>
                              <a:gd name="connsiteX1" fmla="*/ 0 w 1706721"/>
                              <a:gd name="connsiteY1" fmla="*/ 0 h 1958975"/>
                              <a:gd name="connsiteX2" fmla="*/ 1706721 w 1706721"/>
                              <a:gd name="connsiteY2" fmla="*/ 0 h 1958975"/>
                              <a:gd name="connsiteX3" fmla="*/ 1216977 w 1706721"/>
                              <a:gd name="connsiteY3" fmla="*/ 1958975 h 1958975"/>
                              <a:gd name="connsiteX4" fmla="*/ 199024 w 1706721"/>
                              <a:gd name="connsiteY4" fmla="*/ 1958975 h 1958975"/>
                              <a:gd name="connsiteX0" fmla="*/ 0 w 1507697"/>
                              <a:gd name="connsiteY0" fmla="*/ 1958975 h 1958975"/>
                              <a:gd name="connsiteX1" fmla="*/ 525304 w 1507697"/>
                              <a:gd name="connsiteY1" fmla="*/ 0 h 1958975"/>
                              <a:gd name="connsiteX2" fmla="*/ 1507697 w 1507697"/>
                              <a:gd name="connsiteY2" fmla="*/ 0 h 1958975"/>
                              <a:gd name="connsiteX3" fmla="*/ 1017953 w 1507697"/>
                              <a:gd name="connsiteY3" fmla="*/ 1958975 h 1958975"/>
                              <a:gd name="connsiteX4" fmla="*/ 0 w 1507697"/>
                              <a:gd name="connsiteY4" fmla="*/ 1958975 h 195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07697" h="1958975">
                                <a:moveTo>
                                  <a:pt x="0" y="1958975"/>
                                </a:moveTo>
                                <a:lnTo>
                                  <a:pt x="525304" y="0"/>
                                </a:lnTo>
                                <a:lnTo>
                                  <a:pt x="1507697" y="0"/>
                                </a:lnTo>
                                <a:lnTo>
                                  <a:pt x="1017953" y="1958975"/>
                                </a:lnTo>
                                <a:lnTo>
                                  <a:pt x="0" y="195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1977A" id="Grupo 94" o:spid="_x0000_s1026" alt="barras gráficas con color" style="position:absolute;margin-left:-40.2pt;margin-top:-564.65pt;width:71.65pt;height:66.6pt;z-index:-251660288;mso-width-relative:margin;mso-height-relative:margin" coordorigin="14467,2525" coordsize="11816,10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">
                <v:shape id="Paralelogramo 45" o:spid="_x0000_s1027" style="position:absolute;left:17237;top:2525;width:5207;height:6769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" path="m,1958975l525304,r982393,l1017953,1958975,,1958975xe" fillcolor="#44546a [3215]" stroked="f" strokeweight="1pt">
                  <v:stroke joinstyle="miter"/>
                  <v:path arrowok="t" o:connecttype="custom" o:connectlocs="0,676894;181415,0;520688,0;351553,676894;0,676894" o:connectangles="0,0,0,0,0"/>
                </v:shape>
                <v:shape id="Paralelogramo 45" o:spid="_x0000_s1028" style="position:absolute;left:14467;top:4846;width:5206;height:6769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" path="m,1958975l525304,r982393,l1017953,1958975,,1958975xe" fillcolor="#4472c4 [3204]" stroked="f" strokeweight="1pt">
                  <v:stroke joinstyle="miter"/>
                  <v:path arrowok="t" o:connecttype="custom" o:connectlocs="0,676894;181415,0;520688,0;351553,676894;0,676894" o:connectangles="0,0,0,0,0"/>
                </v:shape>
                <v:shape id="Paralelogramo 45" o:spid="_x0000_s1029" style="position:absolute;left:18684;top:6262;width:5137;height:6681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" path="m,1958975l525304,r982393,l1017953,1958975,,1958975xe" fillcolor="#ffc000 [3207]" stroked="f" strokeweight="1pt">
                  <v:stroke joinstyle="miter"/>
                  <v:path arrowok="t" o:connecttype="custom" o:connectlocs="0,668108;178998,0;513750,0;346869,668108;0,668108" o:connectangles="0,0,0,0,0"/>
                </v:shape>
                <v:shape id="Paralelogramo 45" o:spid="_x0000_s1030" style="position:absolute;left:21759;top:484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" path="m,1958975l525304,r982393,l1017953,1958975,,1958975xe" fillcolor="#a5a5a5 [3206]" stroked="f" strokeweight="1pt">
                  <v:fill opacity="46003f"/>
                  <v:stroke joinstyle="miter"/>
                  <v:path arrowok="t" o:connecttype="custom" o:connectlocs="0,571527;153089,0;439387,0;296661,571527;0,571527" o:connectangles="0,0,0,0,0"/>
                </v:shape>
                <v:shape id="Paralelogramo 45" o:spid="_x0000_s1031" style="position:absolute;left:23822;top:8410;width:2461;height:320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" path="m,1958975l525304,r982393,l1017953,1958975,,1958975xe" fillcolor="#4472c4 [3204]" stroked="f" strokeweight="1pt">
                  <v:fill opacity="46003f"/>
                  <v:stroke joinstyle="miter"/>
                  <v:path arrowok="t" o:connecttype="custom" o:connectlocs="0,320633;85771,0;246175,0;166210,320633;0,320633" o:connectangles="0,0,0,0,0"/>
                </v:shape>
              </v:group>
            </w:pict>
          </mc:Fallback>
        </mc:AlternateContent>
      </w:r>
    </w:p>
    <w:sectPr w:rsidR="009205BA" w:rsidRPr="009205BA" w:rsidSect="00BF0CAA">
      <w:type w:val="nextColumn"/>
      <w:pgSz w:w="15840" w:h="12240" w:orient="landscape" w:code="1"/>
      <w:pgMar w:top="680" w:right="862" w:bottom="680" w:left="862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D93C4" w14:textId="77777777" w:rsidR="006E2379" w:rsidRDefault="006E2379" w:rsidP="003E5E4E">
      <w:r>
        <w:separator/>
      </w:r>
    </w:p>
  </w:endnote>
  <w:endnote w:type="continuationSeparator" w:id="0">
    <w:p w14:paraId="29F2F537" w14:textId="77777777" w:rsidR="006E2379" w:rsidRDefault="006E2379" w:rsidP="003E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62243" w14:textId="77777777" w:rsidR="006E2379" w:rsidRDefault="006E2379" w:rsidP="003E5E4E">
      <w:r>
        <w:separator/>
      </w:r>
    </w:p>
  </w:footnote>
  <w:footnote w:type="continuationSeparator" w:id="0">
    <w:p w14:paraId="4A22AD36" w14:textId="77777777" w:rsidR="006E2379" w:rsidRDefault="006E2379" w:rsidP="003E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431F"/>
    <w:multiLevelType w:val="multilevel"/>
    <w:tmpl w:val="97A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3B11"/>
    <w:multiLevelType w:val="multilevel"/>
    <w:tmpl w:val="715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26F0A"/>
    <w:multiLevelType w:val="multilevel"/>
    <w:tmpl w:val="301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1513E"/>
    <w:multiLevelType w:val="multilevel"/>
    <w:tmpl w:val="DCE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78D"/>
    <w:multiLevelType w:val="multilevel"/>
    <w:tmpl w:val="9D5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576FE"/>
    <w:multiLevelType w:val="multilevel"/>
    <w:tmpl w:val="6C9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910590">
    <w:abstractNumId w:val="4"/>
  </w:num>
  <w:num w:numId="2" w16cid:durableId="102381604">
    <w:abstractNumId w:val="3"/>
  </w:num>
  <w:num w:numId="3" w16cid:durableId="779224891">
    <w:abstractNumId w:val="0"/>
  </w:num>
  <w:num w:numId="4" w16cid:durableId="70590491">
    <w:abstractNumId w:val="1"/>
  </w:num>
  <w:num w:numId="5" w16cid:durableId="904875119">
    <w:abstractNumId w:val="5"/>
  </w:num>
  <w:num w:numId="6" w16cid:durableId="1719087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D3"/>
    <w:rsid w:val="000307B4"/>
    <w:rsid w:val="00044C88"/>
    <w:rsid w:val="00060468"/>
    <w:rsid w:val="000C0A51"/>
    <w:rsid w:val="001213B0"/>
    <w:rsid w:val="00162CC6"/>
    <w:rsid w:val="00183DF2"/>
    <w:rsid w:val="001C49BE"/>
    <w:rsid w:val="001F2906"/>
    <w:rsid w:val="0021040F"/>
    <w:rsid w:val="00237103"/>
    <w:rsid w:val="00252097"/>
    <w:rsid w:val="002816A7"/>
    <w:rsid w:val="00287B56"/>
    <w:rsid w:val="002D5820"/>
    <w:rsid w:val="00316830"/>
    <w:rsid w:val="00326E31"/>
    <w:rsid w:val="00360948"/>
    <w:rsid w:val="003C2710"/>
    <w:rsid w:val="003E4269"/>
    <w:rsid w:val="003E5E4E"/>
    <w:rsid w:val="003E6F76"/>
    <w:rsid w:val="003F0620"/>
    <w:rsid w:val="0048185E"/>
    <w:rsid w:val="004F144E"/>
    <w:rsid w:val="004F4F76"/>
    <w:rsid w:val="00506068"/>
    <w:rsid w:val="005063B3"/>
    <w:rsid w:val="00544B31"/>
    <w:rsid w:val="005547E1"/>
    <w:rsid w:val="005F223D"/>
    <w:rsid w:val="005F25DB"/>
    <w:rsid w:val="00630AC0"/>
    <w:rsid w:val="006514AF"/>
    <w:rsid w:val="00654D4C"/>
    <w:rsid w:val="006E2379"/>
    <w:rsid w:val="006F23FB"/>
    <w:rsid w:val="00712F60"/>
    <w:rsid w:val="007C3695"/>
    <w:rsid w:val="00832970"/>
    <w:rsid w:val="0086136F"/>
    <w:rsid w:val="00863227"/>
    <w:rsid w:val="008926F3"/>
    <w:rsid w:val="008C12C3"/>
    <w:rsid w:val="0091413D"/>
    <w:rsid w:val="009205BA"/>
    <w:rsid w:val="00956501"/>
    <w:rsid w:val="009960D8"/>
    <w:rsid w:val="00A20049"/>
    <w:rsid w:val="00A47BA4"/>
    <w:rsid w:val="00AC3BB8"/>
    <w:rsid w:val="00AC3CE9"/>
    <w:rsid w:val="00AE7186"/>
    <w:rsid w:val="00B42472"/>
    <w:rsid w:val="00B666BD"/>
    <w:rsid w:val="00BB5BE8"/>
    <w:rsid w:val="00BF0CAA"/>
    <w:rsid w:val="00C16B75"/>
    <w:rsid w:val="00CB3457"/>
    <w:rsid w:val="00CC78D8"/>
    <w:rsid w:val="00D7482F"/>
    <w:rsid w:val="00D80EAB"/>
    <w:rsid w:val="00D85B34"/>
    <w:rsid w:val="00D879D3"/>
    <w:rsid w:val="00D97B72"/>
    <w:rsid w:val="00DA365B"/>
    <w:rsid w:val="00DB4A0E"/>
    <w:rsid w:val="00E03B6C"/>
    <w:rsid w:val="00E04645"/>
    <w:rsid w:val="00E8158E"/>
    <w:rsid w:val="00E941D3"/>
    <w:rsid w:val="00EB3F1A"/>
    <w:rsid w:val="00EE0B7E"/>
    <w:rsid w:val="00F425FE"/>
    <w:rsid w:val="00F674E7"/>
    <w:rsid w:val="00F733C8"/>
    <w:rsid w:val="00FC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d3cea1,#dda507"/>
    </o:shapedefaults>
    <o:shapelayout v:ext="edit">
      <o:idmap v:ext="edit" data="1"/>
    </o:shapelayout>
  </w:shapeDefaults>
  <w:decimalSymbol w:val=","/>
  <w:listSeparator w:val=";"/>
  <w14:docId w14:val="50F42158"/>
  <w15:chartTrackingRefBased/>
  <w15:docId w15:val="{C23AA9E5-192F-4C88-A3B7-85BDEF90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45"/>
    <w:rPr>
      <w:rFonts w:asciiTheme="minorHAnsi" w:hAnsiTheme="minorHAnsi"/>
      <w:color w:val="000000"/>
      <w:kern w:val="28"/>
      <w:sz w:val="22"/>
    </w:rPr>
  </w:style>
  <w:style w:type="paragraph" w:styleId="Ttulo1">
    <w:name w:val="heading 1"/>
    <w:basedOn w:val="nombredelaempresa"/>
    <w:next w:val="Normal"/>
    <w:qFormat/>
    <w:rsid w:val="00E941D3"/>
    <w:pPr>
      <w:outlineLvl w:val="0"/>
    </w:pPr>
    <w:rPr>
      <w:rFonts w:asciiTheme="majorHAnsi" w:hAnsiTheme="majorHAnsi"/>
    </w:rPr>
  </w:style>
  <w:style w:type="paragraph" w:styleId="Ttulo2">
    <w:name w:val="heading 2"/>
    <w:basedOn w:val="nombredelttulo"/>
    <w:next w:val="Normal"/>
    <w:link w:val="Ttulo2Car"/>
    <w:qFormat/>
    <w:rsid w:val="00E04645"/>
    <w:pPr>
      <w:spacing w:after="240"/>
      <w:outlineLvl w:val="1"/>
    </w:pPr>
    <w:rPr>
      <w:rFonts w:asciiTheme="majorHAnsi" w:hAnsiTheme="majorHAnsi"/>
    </w:rPr>
  </w:style>
  <w:style w:type="paragraph" w:styleId="Ttulo3">
    <w:name w:val="heading 3"/>
    <w:basedOn w:val="Ttulo2"/>
    <w:next w:val="Normal"/>
    <w:link w:val="Ttulo3Car"/>
    <w:qFormat/>
    <w:rsid w:val="000C0A51"/>
    <w:pPr>
      <w:spacing w:after="120"/>
      <w:outlineLvl w:val="2"/>
    </w:pPr>
    <w:rPr>
      <w:sz w:val="32"/>
      <w:szCs w:val="32"/>
    </w:rPr>
  </w:style>
  <w:style w:type="paragraph" w:styleId="Ttulo4">
    <w:name w:val="heading 4"/>
    <w:qFormat/>
    <w:rsid w:val="00E04645"/>
    <w:pPr>
      <w:spacing w:after="160" w:line="271" w:lineRule="auto"/>
      <w:outlineLvl w:val="3"/>
    </w:pPr>
    <w:rPr>
      <w:rFonts w:asciiTheme="majorHAnsi" w:hAnsiTheme="majorHAnsi"/>
      <w:b/>
      <w:bCs/>
      <w:color w:val="4472C4" w:themeColor="accent1"/>
      <w:kern w:val="28"/>
      <w:sz w:val="24"/>
      <w:szCs w:val="16"/>
    </w:rPr>
  </w:style>
  <w:style w:type="paragraph" w:styleId="Ttulo7">
    <w:name w:val="heading 7"/>
    <w:qFormat/>
    <w:rsid w:val="006514AF"/>
    <w:pPr>
      <w:spacing w:line="271" w:lineRule="auto"/>
      <w:outlineLvl w:val="6"/>
    </w:pPr>
    <w:rPr>
      <w:rFonts w:ascii="Arial Rounded MT Bold" w:hAnsi="Arial Rounded MT Bold"/>
      <w:b/>
      <w:bCs/>
      <w:color w:val="000000"/>
      <w:kern w:val="28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yenda1">
    <w:name w:val="Leyenda1"/>
    <w:basedOn w:val="Normal"/>
    <w:rsid w:val="00044C88"/>
    <w:pPr>
      <w:jc w:val="center"/>
    </w:pPr>
    <w:rPr>
      <w:rFonts w:cs="Arial"/>
    </w:rPr>
  </w:style>
  <w:style w:type="paragraph" w:customStyle="1" w:styleId="textodelcuerpo">
    <w:name w:val="textodelcuerpo"/>
    <w:rsid w:val="00316830"/>
    <w:pPr>
      <w:spacing w:after="120"/>
    </w:pPr>
    <w:rPr>
      <w:rFonts w:ascii="Arial" w:hAnsi="Arial"/>
      <w:color w:val="000000"/>
      <w:kern w:val="28"/>
    </w:rPr>
  </w:style>
  <w:style w:type="paragraph" w:customStyle="1" w:styleId="Direccin1">
    <w:name w:val="Dirección1"/>
    <w:basedOn w:val="cuerpodeltexto2"/>
    <w:rsid w:val="000C0A51"/>
    <w:rPr>
      <w:i w:val="0"/>
    </w:rPr>
  </w:style>
  <w:style w:type="paragraph" w:customStyle="1" w:styleId="nombredelaempresa">
    <w:name w:val="nombre de la empresa"/>
    <w:basedOn w:val="Normal"/>
    <w:rsid w:val="00316830"/>
    <w:rPr>
      <w:b/>
      <w:color w:val="FFFFFF"/>
      <w:spacing w:val="20"/>
      <w:sz w:val="24"/>
      <w:szCs w:val="24"/>
    </w:rPr>
  </w:style>
  <w:style w:type="paragraph" w:customStyle="1" w:styleId="nombredelttulo">
    <w:name w:val="nombredeltítulo"/>
    <w:basedOn w:val="Normal"/>
    <w:rsid w:val="00316830"/>
    <w:rPr>
      <w:rFonts w:ascii="Garamond" w:hAnsi="Garamond" w:cs="Arial"/>
      <w:b/>
      <w:sz w:val="36"/>
      <w:szCs w:val="36"/>
    </w:rPr>
  </w:style>
  <w:style w:type="paragraph" w:customStyle="1" w:styleId="cuerpodeltexto2">
    <w:name w:val="cuerpodeltexto2"/>
    <w:rsid w:val="00316830"/>
    <w:pPr>
      <w:spacing w:after="120"/>
    </w:pPr>
    <w:rPr>
      <w:rFonts w:ascii="Arial" w:hAnsi="Arial"/>
      <w:i/>
      <w:color w:val="000000"/>
      <w:kern w:val="28"/>
      <w:sz w:val="18"/>
      <w:szCs w:val="18"/>
    </w:rPr>
  </w:style>
  <w:style w:type="paragraph" w:customStyle="1" w:styleId="consigna">
    <w:name w:val="consigna"/>
    <w:basedOn w:val="Normal"/>
    <w:rsid w:val="00316830"/>
    <w:rPr>
      <w:i/>
      <w:sz w:val="24"/>
      <w:szCs w:val="24"/>
    </w:rPr>
  </w:style>
  <w:style w:type="paragraph" w:customStyle="1" w:styleId="Estilo1">
    <w:name w:val="Estilo1"/>
    <w:rsid w:val="00044C88"/>
    <w:rPr>
      <w:rFonts w:ascii="Arial" w:hAnsi="Arial"/>
      <w:color w:val="000000"/>
      <w:kern w:val="28"/>
      <w:sz w:val="18"/>
      <w:szCs w:val="18"/>
    </w:rPr>
  </w:style>
  <w:style w:type="paragraph" w:customStyle="1" w:styleId="Direccin2">
    <w:name w:val="Dirección 2"/>
    <w:link w:val="Carcterdedireccin2"/>
    <w:rsid w:val="00044C88"/>
    <w:rPr>
      <w:rFonts w:ascii="Arial" w:hAnsi="Arial"/>
      <w:b/>
      <w:color w:val="000000"/>
      <w:kern w:val="28"/>
      <w:sz w:val="18"/>
      <w:szCs w:val="18"/>
    </w:rPr>
  </w:style>
  <w:style w:type="character" w:customStyle="1" w:styleId="Carcterdedireccin2">
    <w:name w:val="Carácter de dirección 2"/>
    <w:basedOn w:val="Fuentedeprrafopredeter"/>
    <w:link w:val="Direccin2"/>
    <w:rsid w:val="00044C88"/>
    <w:rPr>
      <w:rFonts w:ascii="Arial" w:hAnsi="Arial"/>
      <w:b/>
      <w:color w:val="000000"/>
      <w:kern w:val="28"/>
      <w:sz w:val="18"/>
      <w:szCs w:val="18"/>
      <w:lang w:val="en-US" w:eastAsia="en-US" w:bidi="ar-SA"/>
    </w:rPr>
  </w:style>
  <w:style w:type="table" w:styleId="Tablaconcuadrcula">
    <w:name w:val="Table Grid"/>
    <w:basedOn w:val="Tablanormal"/>
    <w:uiPriority w:val="39"/>
    <w:rsid w:val="00B42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B42472"/>
    <w:rPr>
      <w:rFonts w:ascii="Garamond" w:hAnsi="Garamond" w:cs="Arial"/>
      <w:b/>
      <w:color w:val="000000"/>
      <w:kern w:val="28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16B7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E5E4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E4E"/>
    <w:rPr>
      <w:rFonts w:ascii="Arial" w:hAnsi="Arial"/>
      <w:color w:val="000000"/>
      <w:kern w:val="28"/>
    </w:rPr>
  </w:style>
  <w:style w:type="paragraph" w:styleId="Piedepgina">
    <w:name w:val="footer"/>
    <w:basedOn w:val="Normal"/>
    <w:link w:val="PiedepginaCar"/>
    <w:uiPriority w:val="99"/>
    <w:unhideWhenUsed/>
    <w:rsid w:val="003E5E4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E4E"/>
    <w:rPr>
      <w:rFonts w:ascii="Arial" w:hAnsi="Arial"/>
      <w:color w:val="000000"/>
      <w:kern w:val="28"/>
    </w:rPr>
  </w:style>
  <w:style w:type="character" w:customStyle="1" w:styleId="Ttulo2Car">
    <w:name w:val="Título 2 Car"/>
    <w:basedOn w:val="Fuentedeprrafopredeter"/>
    <w:link w:val="Ttulo2"/>
    <w:rsid w:val="00E04645"/>
    <w:rPr>
      <w:rFonts w:asciiTheme="majorHAnsi" w:hAnsiTheme="majorHAnsi" w:cs="Arial"/>
      <w:b/>
      <w:color w:val="000000"/>
      <w:kern w:val="28"/>
      <w:sz w:val="36"/>
      <w:szCs w:val="36"/>
    </w:rPr>
  </w:style>
  <w:style w:type="character" w:styleId="nfasisintenso">
    <w:name w:val="Intense Emphasis"/>
    <w:basedOn w:val="Fuentedeprrafopredeter"/>
    <w:uiPriority w:val="21"/>
    <w:qFormat/>
    <w:rsid w:val="00060468"/>
    <w:rPr>
      <w:b/>
      <w:bCs/>
      <w:i/>
      <w:iCs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60468"/>
    <w:pPr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468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72"/>
      <w:szCs w:val="56"/>
    </w:rPr>
  </w:style>
  <w:style w:type="character" w:styleId="nfasissutil">
    <w:name w:val="Subtle Emphasis"/>
    <w:basedOn w:val="Fuentedeprrafopredeter"/>
    <w:uiPriority w:val="19"/>
    <w:qFormat/>
    <w:rsid w:val="00E04645"/>
    <w:rPr>
      <w:rFonts w:asciiTheme="minorHAnsi" w:hAnsiTheme="minorHAnsi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D97B72"/>
    <w:rPr>
      <w:rFonts w:asciiTheme="minorHAnsi" w:hAnsiTheme="minorHAnsi"/>
      <w:b/>
      <w:bCs/>
    </w:rPr>
  </w:style>
  <w:style w:type="character" w:styleId="nfasis">
    <w:name w:val="Emphasis"/>
    <w:basedOn w:val="Fuentedeprrafopredeter"/>
    <w:uiPriority w:val="20"/>
    <w:qFormat/>
    <w:rsid w:val="00D97B72"/>
    <w:rPr>
      <w:rFonts w:asciiTheme="minorHAnsi" w:hAnsiTheme="minorHAnsi"/>
      <w:i/>
      <w:iCs/>
    </w:rPr>
  </w:style>
  <w:style w:type="character" w:styleId="Referenciasutil">
    <w:name w:val="Subtle Reference"/>
    <w:basedOn w:val="Fuentedeprrafopredeter"/>
    <w:uiPriority w:val="31"/>
    <w:qFormat/>
    <w:rsid w:val="00D97B72"/>
    <w:rPr>
      <w:rFonts w:asciiTheme="minorHAnsi" w:hAnsiTheme="min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97B72"/>
    <w:rPr>
      <w:rFonts w:asciiTheme="minorHAnsi" w:hAnsiTheme="minorHAnsi"/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D97B72"/>
    <w:rPr>
      <w:rFonts w:asciiTheme="minorHAnsi" w:hAnsiTheme="minorHAnsi"/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D97B7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60468"/>
    <w:pPr>
      <w:numPr>
        <w:ilvl w:val="1"/>
      </w:numPr>
      <w:spacing w:after="160"/>
    </w:pPr>
    <w:rPr>
      <w:rFonts w:cstheme="minorBidi"/>
      <w:color w:val="4472C4" w:themeColor="accent1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60468"/>
    <w:rPr>
      <w:rFonts w:asciiTheme="minorHAnsi" w:eastAsiaTheme="minorEastAsia" w:hAnsiTheme="minorHAnsi" w:cstheme="minorBidi"/>
      <w:color w:val="4472C4" w:themeColor="accent1"/>
      <w:kern w:val="28"/>
      <w:sz w:val="28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F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76"/>
    <w:rPr>
      <w:rFonts w:ascii="Segoe UI" w:hAnsi="Segoe UI" w:cs="Segoe UI"/>
      <w:color w:val="000000"/>
      <w:kern w:val="28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F0C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C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0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Abel%20Nuevo\Estu\Colegio\8&#176;A\Lengua\Fooleto\Folleto%20(dise&#241;o%20de%20barra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023A-AF05-4CAF-B991-E7517904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(diseño de barras).dotx</Template>
  <TotalTime>177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Abel Nicolas Jaimes Orjuela</cp:lastModifiedBy>
  <cp:revision>1</cp:revision>
  <cp:lastPrinted>2024-09-17T21:45:00Z</cp:lastPrinted>
  <dcterms:created xsi:type="dcterms:W3CDTF">2024-09-17T19:08:00Z</dcterms:created>
  <dcterms:modified xsi:type="dcterms:W3CDTF">2024-09-17T22:42:00Z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TC060873601033</vt:lpwstr>
  </property>
</Properties>
</file>